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90" w:rsidRPr="00DB278B" w:rsidRDefault="00DB278B" w:rsidP="00DB278B">
      <w:r w:rsidRPr="00DB278B">
        <w:rPr>
          <w:b/>
          <w:sz w:val="32"/>
          <w:u w:val="single"/>
        </w:rPr>
        <w:t>Diagramme des cas d’utilisations</w:t>
      </w:r>
    </w:p>
    <w:p w:rsidR="00021690" w:rsidRDefault="00021690" w:rsidP="00021690"/>
    <w:p w:rsidR="003A39A3" w:rsidRDefault="003E393C" w:rsidP="00021690">
      <w:r w:rsidRPr="00DB278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942389" wp14:editId="522413F6">
                <wp:simplePos x="0" y="0"/>
                <wp:positionH relativeFrom="column">
                  <wp:posOffset>2612390</wp:posOffset>
                </wp:positionH>
                <wp:positionV relativeFrom="paragraph">
                  <wp:posOffset>287655</wp:posOffset>
                </wp:positionV>
                <wp:extent cx="1343660" cy="723265"/>
                <wp:effectExtent l="0" t="0" r="27940" b="635"/>
                <wp:wrapNone/>
                <wp:docPr id="22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723265"/>
                          <a:chOff x="1193165" y="286385"/>
                          <a:chExt cx="1343660" cy="723568"/>
                        </a:xfrm>
                      </wpg:grpSpPr>
                      <wps:wsp>
                        <wps:cNvPr id="20" name="Ellipse 20"/>
                        <wps:cNvSpPr/>
                        <wps:spPr>
                          <a:xfrm>
                            <a:off x="1193165" y="286385"/>
                            <a:ext cx="1343660" cy="7073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78B" w:rsidRDefault="00DB278B" w:rsidP="00DB27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8580" y="310239"/>
                            <a:ext cx="1176186" cy="699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78B" w:rsidRDefault="00DB278B" w:rsidP="00DB27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Gestion des paramètres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205.7pt;margin-top:22.65pt;width:105.8pt;height:56.95pt;z-index:251665408" coordorigin="11931,2863" coordsize="13436,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">
                <v:oval id="Ellipse 20" o:spid="_x0000_s1027" style="position:absolute;left:11931;top:2863;width:13437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l/M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rA+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Bl/MMAAADbAAAADwAAAAAAAAAAAAAAAACYAgAAZHJzL2Rv&#10;d25yZXYueG1sUEsFBgAAAAAEAAQA9QAAAIgDAAAAAA==&#10;" fillcolor="white [3201]" strokecolor="#f79646 [3209]" strokeweight="2pt">
                  <v:textbox>
                    <w:txbxContent>
                      <w:p w:rsidR="00DB278B" w:rsidRDefault="00DB278B" w:rsidP="00DB27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2885;top:3102;width:11762;height:6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B278B" w:rsidRDefault="00DB278B" w:rsidP="00DB27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Gestion des paramètres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27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FBEF8" wp14:editId="44DDE5D1">
                <wp:simplePos x="0" y="0"/>
                <wp:positionH relativeFrom="column">
                  <wp:posOffset>-99695</wp:posOffset>
                </wp:positionH>
                <wp:positionV relativeFrom="paragraph">
                  <wp:posOffset>1905</wp:posOffset>
                </wp:positionV>
                <wp:extent cx="4991100" cy="3776345"/>
                <wp:effectExtent l="0" t="0" r="19050" b="1460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7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7.85pt;margin-top:.15pt;width:393pt;height:29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" fillcolor="white [3201]" strokecolor="#f79646 [3209]" strokeweight="2pt"/>
            </w:pict>
          </mc:Fallback>
        </mc:AlternateContent>
      </w:r>
      <w:r w:rsidR="00DB278B" w:rsidRPr="00DB278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57B2B3" wp14:editId="7C6F5A03">
                <wp:simplePos x="0" y="0"/>
                <wp:positionH relativeFrom="column">
                  <wp:posOffset>104140</wp:posOffset>
                </wp:positionH>
                <wp:positionV relativeFrom="paragraph">
                  <wp:posOffset>1059815</wp:posOffset>
                </wp:positionV>
                <wp:extent cx="593725" cy="1423035"/>
                <wp:effectExtent l="57150" t="38100" r="73025" b="81915"/>
                <wp:wrapNone/>
                <wp:docPr id="57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" cy="1423035"/>
                          <a:chOff x="199390" y="1058545"/>
                          <a:chExt cx="453225" cy="1105231"/>
                        </a:xfrm>
                      </wpg:grpSpPr>
                      <wps:wsp>
                        <wps:cNvPr id="58" name="Ellipse 58"/>
                        <wps:cNvSpPr/>
                        <wps:spPr>
                          <a:xfrm>
                            <a:off x="199390" y="1058545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78B" w:rsidRDefault="00DB278B" w:rsidP="00DB27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onnecteur droit 59"/>
                        <wps:cNvCnPr/>
                        <wps:spPr>
                          <a:xfrm>
                            <a:off x="422026" y="1503819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60"/>
                        <wps:cNvCnPr/>
                        <wps:spPr>
                          <a:xfrm>
                            <a:off x="429978" y="2012702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H="1">
                            <a:off x="263000" y="2012702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H="1">
                            <a:off x="255049" y="1623088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63"/>
                        <wps:cNvCnPr/>
                        <wps:spPr>
                          <a:xfrm>
                            <a:off x="422026" y="1623088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29" style="position:absolute;margin-left:8.2pt;margin-top:83.45pt;width:46.75pt;height:112.05pt;z-index:251660288" coordorigin="1993,10585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">
                <v:oval id="Ellipse 58" o:spid="_x0000_s1030" style="position:absolute;left:1993;top:10585;width:4533;height:4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WZb8A&#10;AADbAAAADwAAAGRycy9kb3ducmV2LnhtbERPy4rCMBTdD/gP4QruxtRBrVajyIDo1gfo8tJc22Jz&#10;0zaxrX9vFgOzPJz3etubUrTUuMKygsk4AkGcWl1wpuB62X8vQDiPrLG0TAre5GC7GXytMdG24xO1&#10;Z5+JEMIuQQW591UipUtzMujGtiIO3MM2Bn2ATSZ1g10IN6X8iaK5NFhwaMixot+c0uf5ZRRMT1jP&#10;ZwfT1vX9Nn3bZdzFWazUaNjvViA89f5f/Oc+agWzMDZ8CT9Ab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lZlvwAAANs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DB278B" w:rsidRDefault="00DB278B" w:rsidP="00DB27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Connecteur droit 59" o:spid="_x0000_s1031" style="position:absolute;visibility:visible;mso-wrap-style:square" from="4220,15038" to="4299,20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Ng78YAAADbAAAADwAAAGRycy9kb3ducmV2LnhtbESPQWsCMRSE74L/IbyCF9GsQkW3RrEF&#10;QWnRdltoj6+b193FzUvYRF3/fSMIHoeZ+YaZL1tTixM1vrKsYDRMQBDnVldcKPj6XA+mIHxA1lhb&#10;JgUX8rBcdDtzTLU98wedslCICGGfooIyBJdK6fOSDPqhdcTR+7ONwRBlU0jd4DnCTS3HSTKRBiuO&#10;CyU6eikpP2RHo2C9z3+Pz+/+273a3eGn793o7bJVqvfQrp5ABGrDPXxrb7SCxxlcv8Qf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DYO/GAAAA2w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60" o:spid="_x0000_s1032" style="position:absolute;visibility:visible;mso-wrap-style:square" from="4299,20127" to="5810,21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Dz8EAAADbAAAADwAAAGRycy9kb3ducmV2LnhtbERPy4rCMBTdC/5DuIKbQVNdiFSjqCAo&#10;M/gcmFneaa5tsbkJTdT692Yx4PJw3tN5Yypxp9qXlhUM+gkI4szqknMF3+d1bwzCB2SNlWVS8CQP&#10;81m7NcVU2wcf6X4KuYgh7FNUUITgUil9VpBB37eOOHIXWxsMEda51DU+Yrip5DBJRtJgybGhQEer&#10;grLr6WYUrPfZ32158D/u0+6uvx/eDb6eW6W6nWYxARGoCW/xv3ujFYzi+vg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1QPP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  <v:line id="Connecteur droit 61" o:spid="_x0000_s1033" style="position:absolute;flip:x;visibility:visible;mso-wrap-style:square" from="2630,20127" to="4299,2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2mAcAAAADbAAAADwAAAGRycy9kb3ducmV2LnhtbESPQYvCMBSE74L/ITzBm6bdgy7VKCIo&#10;Hl1d8Ppsnm2xeWmbrEZ//UYQPA4z8w0zXwZTixt1rrKsIB0nIIhzqysuFPweN6NvEM4ja6wtk4IH&#10;OVgu+r05Ztre+YduB1+ICGGXoYLS+yaT0uUlGXRj2xBH72I7gz7KrpC6w3uEm1p+JclEGqw4LpTY&#10;0Lqk/Hr4MwpQh+v0FFoO2/3xaTbnNt37VqnhIKxmIDwF/wm/2zutYJLC60v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NpgHAAAAA2wAAAA8AAAAAAAAAAAAAAAAA&#10;oQIAAGRycy9kb3ducmV2LnhtbFBLBQYAAAAABAAEAPkAAACOAwAAAAA=&#10;" strokecolor="#f79646 [3209]" strokeweight="2pt">
                  <v:shadow on="t" color="black" opacity="24903f" origin=",.5" offset="0,.55556mm"/>
                </v:line>
                <v:line id="Connecteur droit 62" o:spid="_x0000_s1034" style="position:absolute;flip:x;visibility:visible;mso-wrap-style:square" from="2550,16230" to="4220,17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84dsMAAADbAAAADwAAAGRycy9kb3ducmV2LnhtbESPwWrDMBBE74X8g9hAb40cH9LiRjGl&#10;kNKjkxRy3Vhb29ha2ZZqK/n6qFDocZiZN8w2D6YTE42usaxgvUpAEJdWN1wp+Drtn15AOI+ssbNM&#10;Cq7kIN8tHraYaTvzgaajr0SEsMtQQe19n0npypoMupXtiaP3bUeDPsqxknrEOcJNJ9Mk2UiDDceF&#10;Gnt6r6lsjz9GAerQPp/DwOGjON3M/jKsCz8o9bgMb68gPAX/H/5rf2oFmxR+v8QfIH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fOHbDAAAA2w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line id="Connecteur droit 63" o:spid="_x0000_s1035" style="position:absolute;visibility:visible;mso-wrap-style:square" from="4220,16230" to="5725,17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eduMUAAADbAAAADwAAAGRycy9kb3ducmV2LnhtbESP3WoCMRSE7wt9h3AK3hTNqiBlNUoV&#10;BEXR+gP28nRzuru4OQmbqOvbG6HQy2FmvmFGk8ZU4kq1Ly0r6HYSEMSZ1SXnCo6HefsDhA/IGivL&#10;pOBOHibj15cRptreeEfXfchFhLBPUUERgkul9FlBBn3HOuLo/draYIiyzqWu8RbhppK9JBlIgyXH&#10;hQIdzQrKzvuLUTDfZj+X6Zc/uZXdnL/fveuu70ulWm/N5xBEoCb8h//aC61g0Ifnl/gD5P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eduMUAAADbAAAADwAAAAAAAAAA&#10;AAAAAAChAgAAZHJzL2Rvd25yZXYueG1sUEsFBgAAAAAEAAQA+QAAAJMDAAAAAA=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3A39A3" w:rsidRDefault="003A39A3" w:rsidP="00021690"/>
    <w:p w:rsidR="00DB278B" w:rsidRDefault="003E393C" w:rsidP="00021690">
      <w:r w:rsidRPr="00DB27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BC2A8" wp14:editId="010780CD">
                <wp:simplePos x="0" y="0"/>
                <wp:positionH relativeFrom="column">
                  <wp:posOffset>700405</wp:posOffset>
                </wp:positionH>
                <wp:positionV relativeFrom="paragraph">
                  <wp:posOffset>98425</wp:posOffset>
                </wp:positionV>
                <wp:extent cx="1695450" cy="1231265"/>
                <wp:effectExtent l="38100" t="38100" r="57150" b="83185"/>
                <wp:wrapNone/>
                <wp:docPr id="16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23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55.15pt;margin-top:7.75pt;width:133.5pt;height:96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Default="00DB278B" w:rsidP="00021690"/>
    <w:p w:rsidR="00DB278B" w:rsidRDefault="00DB278B" w:rsidP="00021690"/>
    <w:p w:rsidR="00DB278B" w:rsidRDefault="003E393C" w:rsidP="00021690">
      <w:r w:rsidRPr="00DB278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C030B9" wp14:editId="4F19E812">
                <wp:simplePos x="0" y="0"/>
                <wp:positionH relativeFrom="column">
                  <wp:posOffset>2661920</wp:posOffset>
                </wp:positionH>
                <wp:positionV relativeFrom="paragraph">
                  <wp:posOffset>42545</wp:posOffset>
                </wp:positionV>
                <wp:extent cx="1375410" cy="705485"/>
                <wp:effectExtent l="0" t="0" r="15240" b="18415"/>
                <wp:wrapNone/>
                <wp:docPr id="19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705485"/>
                          <a:chOff x="1191260" y="1693545"/>
                          <a:chExt cx="1375410" cy="705485"/>
                        </a:xfrm>
                      </wpg:grpSpPr>
                      <wps:wsp>
                        <wps:cNvPr id="13" name="Ellipse 13"/>
                        <wps:cNvSpPr/>
                        <wps:spPr>
                          <a:xfrm>
                            <a:off x="1191260" y="1693545"/>
                            <a:ext cx="1375410" cy="7054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78B" w:rsidRDefault="00DB278B" w:rsidP="00DB27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263" y="1884376"/>
                            <a:ext cx="739140" cy="31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78B" w:rsidRDefault="00DB278B" w:rsidP="00DB27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Jouer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" o:spid="_x0000_s1036" style="position:absolute;margin-left:209.6pt;margin-top:3.35pt;width:108.3pt;height:55.55pt;z-index:251664384" coordorigin="11912,16935" coordsize="13754,7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">
                <v:oval id="Ellipse 13" o:spid="_x0000_s1037" style="position:absolute;left:11912;top:16935;width:13754;height:7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4xNsEA&#10;AADbAAAADwAAAGRycy9kb3ducmV2LnhtbERP2arCMBB9F/yHMMJ9EU1dEKlGcUEQFMQNX4dmbIvN&#10;pDS5Wv/+5oLg2xzOOtN5bQrxpMrllhX0uhEI4sTqnFMFl/OmMwbhPLLGwjIpeJOD+azZmGKs7YuP&#10;9Dz5VIQQdjEqyLwvYyldkpFB17UlceDutjLoA6xSqSt8hXBTyH4UjaTBnENDhiWtMkoep1+j4HpL&#10;d219GKwWy815vN7t7z0cSqV+WvViAsJT7b/ij3urw/wB/P8SDp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OMTbBAAAA2wAAAA8AAAAAAAAAAAAAAAAAmAIAAGRycy9kb3du&#10;cmV2LnhtbFBLBQYAAAAABAAEAPUAAACGAwAAAAA=&#10;" fillcolor="white [3201]" strokecolor="#f79646 [3209]" strokeweight="2pt">
                  <v:textbox>
                    <w:txbxContent>
                      <w:p w:rsidR="00DB278B" w:rsidRDefault="00DB278B" w:rsidP="00DB27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_x0000_s1038" type="#_x0000_t202" style="position:absolute;left:15172;top:18843;width:7392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DB278B" w:rsidRDefault="00DB278B" w:rsidP="00DB27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Jouer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278B" w:rsidRDefault="003E393C" w:rsidP="00021690">
      <w:r w:rsidRPr="00DB27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D3572" wp14:editId="7B682E9A">
                <wp:simplePos x="0" y="0"/>
                <wp:positionH relativeFrom="column">
                  <wp:posOffset>700405</wp:posOffset>
                </wp:positionH>
                <wp:positionV relativeFrom="paragraph">
                  <wp:posOffset>44450</wp:posOffset>
                </wp:positionV>
                <wp:extent cx="1828800" cy="23495"/>
                <wp:effectExtent l="0" t="57150" r="19050" b="147955"/>
                <wp:wrapNone/>
                <wp:docPr id="17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55.15pt;margin-top:3.5pt;width:2in;height:1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CEAF1" wp14:editId="6CEDE827">
                <wp:simplePos x="0" y="0"/>
                <wp:positionH relativeFrom="column">
                  <wp:posOffset>700405</wp:posOffset>
                </wp:positionH>
                <wp:positionV relativeFrom="paragraph">
                  <wp:posOffset>63500</wp:posOffset>
                </wp:positionV>
                <wp:extent cx="1828800" cy="1200150"/>
                <wp:effectExtent l="38100" t="19050" r="95250" b="95250"/>
                <wp:wrapNone/>
                <wp:docPr id="18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55.15pt;margin-top:5pt;width:2in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Default="00DB278B" w:rsidP="00021690"/>
    <w:p w:rsidR="00DB278B" w:rsidRDefault="00DB278B" w:rsidP="00021690"/>
    <w:p w:rsidR="00DB278B" w:rsidRDefault="003E393C" w:rsidP="00021690">
      <w:r w:rsidRPr="00DB278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96E14F" wp14:editId="4C4E5BC8">
                <wp:simplePos x="0" y="0"/>
                <wp:positionH relativeFrom="column">
                  <wp:posOffset>2661285</wp:posOffset>
                </wp:positionH>
                <wp:positionV relativeFrom="paragraph">
                  <wp:posOffset>24130</wp:posOffset>
                </wp:positionV>
                <wp:extent cx="1375410" cy="722630"/>
                <wp:effectExtent l="0" t="0" r="15240" b="1270"/>
                <wp:wrapNone/>
                <wp:docPr id="25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10" cy="722630"/>
                          <a:chOff x="1184910" y="2948940"/>
                          <a:chExt cx="1375410" cy="723017"/>
                        </a:xfrm>
                      </wpg:grpSpPr>
                      <wps:wsp>
                        <wps:cNvPr id="23" name="Ellipse 23"/>
                        <wps:cNvSpPr/>
                        <wps:spPr>
                          <a:xfrm>
                            <a:off x="1184910" y="2948940"/>
                            <a:ext cx="1375410" cy="7054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78B" w:rsidRDefault="00DB278B" w:rsidP="00DB27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325" y="2988697"/>
                            <a:ext cx="1247775" cy="68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78B" w:rsidRDefault="00DB278B" w:rsidP="00DB27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Gestion des scores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4" o:spid="_x0000_s1039" style="position:absolute;margin-left:209.55pt;margin-top:1.9pt;width:108.3pt;height:56.9pt;z-index:251666432" coordorigin="11849,29489" coordsize="13754,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">
                <v:oval id="Ellipse 23" o:spid="_x0000_s1040" style="position:absolute;left:11849;top:29489;width:13754;height:7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7i8QA&#10;AADbAAAADwAAAGRycy9kb3ducmV2LnhtbESP3YrCMBSE7xd8h3AEb2SbqotIbRR/EAQXRN1lbw/N&#10;sS02J6WJWt/eCMJeDjPzDZPOW1OJGzWutKxgEMUgiDOrS84V/Jw2nxMQziNrrCyTggc5mM86Hykm&#10;2t75QLejz0WAsEtQQeF9nUjpsoIMusjWxME728agD7LJpW7wHuCmksM4HkuDJYeFAmtaFZRdjlej&#10;4Pcv3/X1frRaLDenyXr3fR7gl1Sq120XUxCeWv8ffre3WsFwB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+4vEAAAA2wAAAA8AAAAAAAAAAAAAAAAAmAIAAGRycy9k&#10;b3ducmV2LnhtbFBLBQYAAAAABAAEAPUAAACJAwAAAAA=&#10;" fillcolor="white [3201]" strokecolor="#f79646 [3209]" strokeweight="2pt">
                  <v:textbox>
                    <w:txbxContent>
                      <w:p w:rsidR="00DB278B" w:rsidRDefault="00DB278B" w:rsidP="00DB27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_x0000_s1041" type="#_x0000_t202" style="position:absolute;left:12803;top:29886;width:12478;height:6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DB278B" w:rsidRDefault="00DB278B" w:rsidP="00DB27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Gestion des scores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278B" w:rsidRDefault="00DB278B" w:rsidP="00021690"/>
    <w:p w:rsidR="00DB278B" w:rsidRDefault="00DB278B" w:rsidP="00021690"/>
    <w:p w:rsidR="00DB278B" w:rsidRDefault="00DB278B" w:rsidP="00021690"/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9F3985" w:rsidRDefault="009F3985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DB278B" w:rsidRDefault="00DB278B" w:rsidP="00DB278B">
      <w:pPr>
        <w:rPr>
          <w:b/>
          <w:u w:val="single"/>
        </w:rPr>
      </w:pPr>
    </w:p>
    <w:p w:rsidR="00917AF1" w:rsidRDefault="00917AF1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b/>
          <w:sz w:val="24"/>
          <w:szCs w:val="24"/>
          <w:u w:val="single"/>
        </w:rPr>
        <w:lastRenderedPageBreak/>
        <w:t>CAS GESTION DES PARAMETRES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Début : </w:t>
      </w:r>
      <w:r w:rsidRPr="00DB278B">
        <w:rPr>
          <w:sz w:val="24"/>
          <w:szCs w:val="24"/>
        </w:rPr>
        <w:t>L’utilisateur désigne le fait qu’il souhaite changer des paramètres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Fin :</w:t>
      </w:r>
      <w:r w:rsidRPr="00DB278B">
        <w:rPr>
          <w:sz w:val="24"/>
          <w:szCs w:val="24"/>
        </w:rPr>
        <w:t xml:space="preserve"> Retour menu principal 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Paramètre : </w:t>
      </w:r>
      <w:r w:rsidRPr="00DB278B">
        <w:rPr>
          <w:sz w:val="24"/>
          <w:szCs w:val="24"/>
        </w:rPr>
        <w:t>Couleurs des blocs, configuration des touches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Scénario :</w:t>
      </w:r>
      <w:r w:rsidRPr="00DB278B">
        <w:rPr>
          <w:noProof/>
          <w:sz w:val="24"/>
          <w:szCs w:val="24"/>
          <w:lang w:eastAsia="fr-FR"/>
        </w:rPr>
        <w:t xml:space="preserve"> </w:t>
      </w:r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61770" wp14:editId="088DE51B">
                <wp:simplePos x="0" y="0"/>
                <wp:positionH relativeFrom="column">
                  <wp:posOffset>801370</wp:posOffset>
                </wp:positionH>
                <wp:positionV relativeFrom="paragraph">
                  <wp:posOffset>297511</wp:posOffset>
                </wp:positionV>
                <wp:extent cx="331470" cy="812800"/>
                <wp:effectExtent l="57150" t="38100" r="49530" b="82550"/>
                <wp:wrapNone/>
                <wp:docPr id="290" name="Groupe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291" name="Ellipse 291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eur droit 292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necteur droit 293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necteur droit 294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necteur droit 295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Connecteur droit 296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0" o:spid="_x0000_s1026" style="position:absolute;margin-left:63.1pt;margin-top:23.45pt;width:26.1pt;height:64pt;z-index:251682816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">
                <v:oval id="Ellipse 291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husMA&#10;AADcAAAADwAAAGRycy9kb3ducmV2LnhtbESPQYvCMBSE74L/ITxhb5oqrtVqFBGW9aq7oMdH82yL&#10;zUvbZNv6782C4HGYmW+Yza43pWipcYVlBdNJBII4tbrgTMHvz9d4CcJ5ZI2lZVLwIAe77XCwwUTb&#10;jk/Unn0mAoRdggpy76tESpfmZNBNbEUcvJttDPogm0zqBrsAN6WcRdFCGiw4LORY0SGn9H7+Mwrm&#10;J6wXn9+mrevrZf6wq7iLs1ipj1G/X4Pw1Pt3+NU+agWz1RT+z4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hu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292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qg8cAAADcAAAADwAAAGRycy9kb3ducmV2LnhtbESPQWvCQBSE7wX/w/KEXkQ35iA2dRVb&#10;EFoqtaaFenxmn0kw+3bJrhr/fVcQehxm5htmtuhMI87U+tqygvEoAUFcWF1zqeDnezWcgvABWWNj&#10;mRRcycNi3nuYYabthbd0zkMpIoR9hgqqEFwmpS8qMuhH1hFH72BbgyHKtpS6xUuEm0amSTKRBmuO&#10;CxU6eq2oOOYno2C1Kfanly//6z7s53E38G68vr4r9djvls8gAnXhP3xvv2kF6VMKt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liqD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293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qPGMcAAADcAAAADwAAAGRycy9kb3ducmV2LnhtbESP3WoCMRSE7wu+QziCN0WzWpC6NYoK&#10;gqK09Qfs5enmdHdxcxI2Ude3b4RCL4eZ+YYZTxtTiSvVvrSsoN9LQBBnVpecKzgelt1XED4ga6ws&#10;k4I7eZhOWk9jTLW98Y6u+5CLCGGfooIiBJdK6bOCDPqedcTR+7G1wRBlnUtd4y3CTSUHSTKUBkuO&#10;CwU6WhSUnfcXo2D5kX1f5p/+5Db2/fz17F1/e18r1Wk3szcQgZrwH/5rr7SCwegFH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2o8Y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294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5K4cQAAADcAAAADwAAAGRycy9kb3ducmV2LnhtbESPQWvCQBSE7wX/w/IKvdWNUlqNriIF&#10;S48xCl6f2dckmH2bZLfJtr++KxQ8DjPzDbPeBtOIgXpXW1YwmyYgiAuray4VnI775wUI55E1NpZJ&#10;wQ852G4mD2tMtR35QEPuSxEh7FJUUHnfplK6oiKDbmpb4uh92d6gj7Ivpe5xjHDTyHmSvEqDNceF&#10;Clt6r6i45t9GAepwfTuHjsNHdvw1+0s3y3yn1NNj2K1AeAr+Hv5vf2oF8+UL3M7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krh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Connecteur droit 295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LvesQAAADcAAAADwAAAGRycy9kb3ducmV2LnhtbESPQWvCQBSE7wX/w/IKvdWNQluNriIF&#10;S48xCl6f2dckmH2bZLfJtr++KxQ8DjPzDbPeBtOIgXpXW1YwmyYgiAuray4VnI775wUI55E1NpZJ&#10;wQ852G4mD2tMtR35QEPuSxEh7FJUUHnfplK6oiKDbmpb4uh92d6gj7Ivpe5xjHDTyHmSvEqDNceF&#10;Clt6r6i45t9GAepwfTuHjsNHdvw1+0s3y3yn1NNj2K1AeAr+Hv5vf2oF8+UL3M7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u96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Connecteur droit 296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0sgMYAAADcAAAADwAAAGRycy9kb3ducmV2LnhtbESPT2sCMRTE7wW/Q3gFL1KzepC6GqUW&#10;hIrivwp6fN287i5uXsIm6vrtTUHocZiZ3zDjaWMqcaXal5YV9LoJCOLM6pJzBYfv+ds7CB+QNVaW&#10;ScGdPEwnrZcxptreeEfXfchFhLBPUUERgkul9FlBBn3XOuLo/draYIiyzqWu8RbhppL9JBlIgyXH&#10;hQIdfRaUnfcXo2C+yX4us60/uqVdn08d73qr+0Kp9mvzMQIRqAn/4Wf7SyvoDwfwdyYeAT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LID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9ADFE0" wp14:editId="3E8B6E84">
                <wp:simplePos x="0" y="0"/>
                <wp:positionH relativeFrom="column">
                  <wp:posOffset>2853221</wp:posOffset>
                </wp:positionH>
                <wp:positionV relativeFrom="paragraph">
                  <wp:posOffset>258887</wp:posOffset>
                </wp:positionV>
                <wp:extent cx="683812" cy="542672"/>
                <wp:effectExtent l="57150" t="38100" r="78740" b="8636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42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4" o:spid="_x0000_s1026" style="position:absolute;margin-left:224.65pt;margin-top:20.4pt;width:53.85pt;height:4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B8524" wp14:editId="68CF589E">
                <wp:simplePos x="0" y="0"/>
                <wp:positionH relativeFrom="column">
                  <wp:posOffset>1000125</wp:posOffset>
                </wp:positionH>
                <wp:positionV relativeFrom="paragraph">
                  <wp:posOffset>162864</wp:posOffset>
                </wp:positionV>
                <wp:extent cx="2154555" cy="317500"/>
                <wp:effectExtent l="0" t="0" r="0" b="6350"/>
                <wp:wrapNone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59B5">
                              <w:rPr>
                                <w:sz w:val="20"/>
                              </w:rPr>
                              <w:t xml:space="preserve">Sélection </w:t>
                            </w:r>
                            <w:r>
                              <w:rPr>
                                <w:sz w:val="20"/>
                              </w:rPr>
                              <w:t>« Options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63" type="#_x0000_t202" style="position:absolute;margin-left:78.75pt;margin-top:12.8pt;width:169.6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 w:rsidRPr="001159B5">
                        <w:rPr>
                          <w:sz w:val="20"/>
                        </w:rPr>
                        <w:t xml:space="preserve">Sélection </w:t>
                      </w:r>
                      <w:r>
                        <w:rPr>
                          <w:sz w:val="20"/>
                        </w:rPr>
                        <w:t>« Options »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79B7C" wp14:editId="6E64C813">
                <wp:simplePos x="0" y="0"/>
                <wp:positionH relativeFrom="column">
                  <wp:posOffset>952500</wp:posOffset>
                </wp:positionH>
                <wp:positionV relativeFrom="paragraph">
                  <wp:posOffset>170484</wp:posOffset>
                </wp:positionV>
                <wp:extent cx="2281555" cy="0"/>
                <wp:effectExtent l="0" t="76200" r="23495" b="152400"/>
                <wp:wrapNone/>
                <wp:docPr id="298" name="Connecteur droit avec flèch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8" o:spid="_x0000_s1026" type="#_x0000_t32" style="position:absolute;margin-left:75pt;margin-top:13.4pt;width:179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C6DA0" wp14:editId="13E65C2F">
                <wp:simplePos x="0" y="0"/>
                <wp:positionH relativeFrom="column">
                  <wp:posOffset>3242835</wp:posOffset>
                </wp:positionH>
                <wp:positionV relativeFrom="paragraph">
                  <wp:posOffset>68470</wp:posOffset>
                </wp:positionV>
                <wp:extent cx="7620" cy="2710815"/>
                <wp:effectExtent l="57150" t="19050" r="68580" b="70485"/>
                <wp:wrapNone/>
                <wp:docPr id="384" name="Connecteur droit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108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5.4pt" to="255.9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B2E60" wp14:editId="35DECE4D">
                <wp:simplePos x="0" y="0"/>
                <wp:positionH relativeFrom="column">
                  <wp:posOffset>936625</wp:posOffset>
                </wp:positionH>
                <wp:positionV relativeFrom="paragraph">
                  <wp:posOffset>67945</wp:posOffset>
                </wp:positionV>
                <wp:extent cx="7620" cy="2710815"/>
                <wp:effectExtent l="57150" t="19050" r="68580" b="70485"/>
                <wp:wrapNone/>
                <wp:docPr id="299" name="Connecteur droi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108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5.35pt" to="74.35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D2701" wp14:editId="0AEE32B3">
                <wp:simplePos x="0" y="0"/>
                <wp:positionH relativeFrom="column">
                  <wp:posOffset>1003300</wp:posOffset>
                </wp:positionH>
                <wp:positionV relativeFrom="paragraph">
                  <wp:posOffset>91109</wp:posOffset>
                </wp:positionV>
                <wp:extent cx="2154555" cy="317500"/>
                <wp:effectExtent l="0" t="0" r="0" b="6350"/>
                <wp:wrapNone/>
                <wp:docPr id="4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Menu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79pt;margin-top:7.15pt;width:169.65pt;height: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Menu Options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BAEA1" wp14:editId="140739C5">
                <wp:simplePos x="0" y="0"/>
                <wp:positionH relativeFrom="column">
                  <wp:posOffset>938530</wp:posOffset>
                </wp:positionH>
                <wp:positionV relativeFrom="paragraph">
                  <wp:posOffset>99999</wp:posOffset>
                </wp:positionV>
                <wp:extent cx="2273300" cy="0"/>
                <wp:effectExtent l="57150" t="76200" r="0" b="152400"/>
                <wp:wrapNone/>
                <wp:docPr id="300" name="Connecteur droit avec flèch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0" o:spid="_x0000_s1026" type="#_x0000_t32" style="position:absolute;margin-left:73.9pt;margin-top:7.85pt;width:179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007F7" wp14:editId="577E80EC">
                <wp:simplePos x="0" y="0"/>
                <wp:positionH relativeFrom="column">
                  <wp:posOffset>1001395</wp:posOffset>
                </wp:positionH>
                <wp:positionV relativeFrom="paragraph">
                  <wp:posOffset>171754</wp:posOffset>
                </wp:positionV>
                <wp:extent cx="2154555" cy="317500"/>
                <wp:effectExtent l="0" t="0" r="0" b="6350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Modifications des couleurs des blocs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78.85pt;margin-top:13.5pt;width:169.65pt;height: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Modifications des couleurs des blocs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4B0AE" wp14:editId="399ADFF9">
                <wp:simplePos x="0" y="0"/>
                <wp:positionH relativeFrom="column">
                  <wp:posOffset>941070</wp:posOffset>
                </wp:positionH>
                <wp:positionV relativeFrom="paragraph">
                  <wp:posOffset>149529</wp:posOffset>
                </wp:positionV>
                <wp:extent cx="2281555" cy="0"/>
                <wp:effectExtent l="0" t="76200" r="23495" b="15240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2" o:spid="_x0000_s1026" type="#_x0000_t32" style="position:absolute;margin-left:74.1pt;margin-top:11.75pt;width:179.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8F285B" wp14:editId="600BD6D1">
                <wp:simplePos x="0" y="0"/>
                <wp:positionH relativeFrom="column">
                  <wp:posOffset>1056640</wp:posOffset>
                </wp:positionH>
                <wp:positionV relativeFrom="paragraph">
                  <wp:posOffset>162229</wp:posOffset>
                </wp:positionV>
                <wp:extent cx="2154555" cy="317500"/>
                <wp:effectExtent l="0" t="0" r="0" b="6350"/>
                <wp:wrapNone/>
                <wp:docPr id="4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Couleurs des blocs changées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83.2pt;margin-top:12.75pt;width:169.65pt;height: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Couleurs des blocs changées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3CECC3" wp14:editId="5953D0B3">
                <wp:simplePos x="0" y="0"/>
                <wp:positionH relativeFrom="column">
                  <wp:posOffset>936625</wp:posOffset>
                </wp:positionH>
                <wp:positionV relativeFrom="paragraph">
                  <wp:posOffset>142544</wp:posOffset>
                </wp:positionV>
                <wp:extent cx="2273300" cy="0"/>
                <wp:effectExtent l="57150" t="76200" r="0" b="152400"/>
                <wp:wrapNone/>
                <wp:docPr id="303" name="Connecteur droit avec flèch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3" o:spid="_x0000_s1026" type="#_x0000_t32" style="position:absolute;margin-left:73.75pt;margin-top:11.2pt;width:179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7A5763" wp14:editId="1377748B">
                <wp:simplePos x="0" y="0"/>
                <wp:positionH relativeFrom="column">
                  <wp:posOffset>965200</wp:posOffset>
                </wp:positionH>
                <wp:positionV relativeFrom="paragraph">
                  <wp:posOffset>183211</wp:posOffset>
                </wp:positionV>
                <wp:extent cx="2154555" cy="317500"/>
                <wp:effectExtent l="0" t="0" r="0" b="6350"/>
                <wp:wrapNone/>
                <wp:docPr id="4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Modifications des touches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76pt;margin-top:14.45pt;width:169.65pt;height: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Modifications des touches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BEAA79" wp14:editId="759EC3B6">
                <wp:simplePos x="0" y="0"/>
                <wp:positionH relativeFrom="column">
                  <wp:posOffset>956945</wp:posOffset>
                </wp:positionH>
                <wp:positionV relativeFrom="paragraph">
                  <wp:posOffset>193344</wp:posOffset>
                </wp:positionV>
                <wp:extent cx="2281555" cy="0"/>
                <wp:effectExtent l="0" t="76200" r="23495" b="152400"/>
                <wp:wrapNone/>
                <wp:docPr id="445" name="Connecteur droit avec flèch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5" o:spid="_x0000_s1026" type="#_x0000_t32" style="position:absolute;margin-left:75.35pt;margin-top:15.2pt;width:179.6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C72290" wp14:editId="0085DB7D">
                <wp:simplePos x="0" y="0"/>
                <wp:positionH relativeFrom="column">
                  <wp:posOffset>1056640</wp:posOffset>
                </wp:positionH>
                <wp:positionV relativeFrom="paragraph">
                  <wp:posOffset>173659</wp:posOffset>
                </wp:positionV>
                <wp:extent cx="2154555" cy="317500"/>
                <wp:effectExtent l="0" t="0" r="0" b="6350"/>
                <wp:wrapNone/>
                <wp:docPr id="4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Touches changées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83.2pt;margin-top:13.65pt;width:169.6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Touches changées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1F07A" wp14:editId="3EB3364A">
                <wp:simplePos x="0" y="0"/>
                <wp:positionH relativeFrom="column">
                  <wp:posOffset>937895</wp:posOffset>
                </wp:positionH>
                <wp:positionV relativeFrom="paragraph">
                  <wp:posOffset>135559</wp:posOffset>
                </wp:positionV>
                <wp:extent cx="2273300" cy="0"/>
                <wp:effectExtent l="57150" t="76200" r="0" b="152400"/>
                <wp:wrapNone/>
                <wp:docPr id="446" name="Connecteur droit avec flèch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6" o:spid="_x0000_s1026" type="#_x0000_t32" style="position:absolute;margin-left:73.85pt;margin-top:10.65pt;width:179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67C2C" wp14:editId="5146B0D9">
                <wp:simplePos x="0" y="0"/>
                <wp:positionH relativeFrom="column">
                  <wp:posOffset>997585</wp:posOffset>
                </wp:positionH>
                <wp:positionV relativeFrom="paragraph">
                  <wp:posOffset>180009</wp:posOffset>
                </wp:positionV>
                <wp:extent cx="2154555" cy="317500"/>
                <wp:effectExtent l="0" t="0" r="0" b="6350"/>
                <wp:wrapNone/>
                <wp:docPr id="4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8.55pt;margin-top:14.15pt;width:169.65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Quitter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B6141" wp14:editId="09CECE16">
                <wp:simplePos x="0" y="0"/>
                <wp:positionH relativeFrom="column">
                  <wp:posOffset>969645</wp:posOffset>
                </wp:positionH>
                <wp:positionV relativeFrom="paragraph">
                  <wp:posOffset>167944</wp:posOffset>
                </wp:positionV>
                <wp:extent cx="2281555" cy="0"/>
                <wp:effectExtent l="0" t="76200" r="23495" b="152400"/>
                <wp:wrapNone/>
                <wp:docPr id="447" name="Connecteur droit avec flèch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7" o:spid="_x0000_s1026" type="#_x0000_t32" style="position:absolute;margin-left:76.35pt;margin-top:13.2pt;width:179.6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4E2CE" wp14:editId="653DD73E">
                <wp:simplePos x="0" y="0"/>
                <wp:positionH relativeFrom="column">
                  <wp:posOffset>998855</wp:posOffset>
                </wp:positionH>
                <wp:positionV relativeFrom="paragraph">
                  <wp:posOffset>239395</wp:posOffset>
                </wp:positionV>
                <wp:extent cx="2154555" cy="317500"/>
                <wp:effectExtent l="0" t="0" r="0" b="6350"/>
                <wp:wrapNone/>
                <wp:docPr id="4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78.65pt;margin-top:18.85pt;width:169.6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Retour menu principal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7760A2" wp14:editId="4EC2EB09">
                <wp:simplePos x="0" y="0"/>
                <wp:positionH relativeFrom="column">
                  <wp:posOffset>972185</wp:posOffset>
                </wp:positionH>
                <wp:positionV relativeFrom="paragraph">
                  <wp:posOffset>148921</wp:posOffset>
                </wp:positionV>
                <wp:extent cx="2273300" cy="0"/>
                <wp:effectExtent l="57150" t="76200" r="0" b="152400"/>
                <wp:wrapNone/>
                <wp:docPr id="449" name="Connecteur droit avec flèch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9" o:spid="_x0000_s1026" type="#_x0000_t32" style="position:absolute;margin-left:76.55pt;margin-top:11.75pt;width:179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Default="00DB278B" w:rsidP="00DB278B">
      <w:pPr>
        <w:rPr>
          <w:b/>
          <w:sz w:val="24"/>
          <w:szCs w:val="24"/>
          <w:u w:val="single"/>
        </w:rPr>
      </w:pPr>
    </w:p>
    <w:p w:rsidR="00A12C4D" w:rsidRDefault="00A12C4D" w:rsidP="00DB278B">
      <w:pPr>
        <w:rPr>
          <w:b/>
          <w:sz w:val="24"/>
          <w:szCs w:val="24"/>
          <w:u w:val="single"/>
        </w:rPr>
      </w:pPr>
    </w:p>
    <w:p w:rsidR="00A12C4D" w:rsidRDefault="00A12C4D" w:rsidP="00DB278B">
      <w:pPr>
        <w:rPr>
          <w:b/>
          <w:sz w:val="24"/>
          <w:szCs w:val="24"/>
          <w:u w:val="single"/>
        </w:rPr>
      </w:pPr>
    </w:p>
    <w:p w:rsidR="00A12C4D" w:rsidRPr="00DB278B" w:rsidRDefault="00A12C4D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917AF1" w:rsidRDefault="00917AF1" w:rsidP="00DB278B">
      <w:pPr>
        <w:rPr>
          <w:b/>
          <w:sz w:val="24"/>
          <w:szCs w:val="24"/>
          <w:u w:val="single"/>
        </w:rPr>
      </w:pPr>
    </w:p>
    <w:p w:rsidR="00A12C4D" w:rsidRDefault="00A12C4D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b/>
          <w:sz w:val="24"/>
          <w:szCs w:val="24"/>
          <w:u w:val="single"/>
        </w:rPr>
        <w:lastRenderedPageBreak/>
        <w:t>CAS JOUER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Début : </w:t>
      </w:r>
      <w:r w:rsidRPr="00DB278B">
        <w:rPr>
          <w:sz w:val="24"/>
          <w:szCs w:val="24"/>
        </w:rPr>
        <w:t>L’utilisateur désigne le mode de jeu souhaité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Fin :</w:t>
      </w:r>
      <w:r w:rsidRPr="00DB278B">
        <w:rPr>
          <w:sz w:val="24"/>
          <w:szCs w:val="24"/>
        </w:rPr>
        <w:t xml:space="preserve"> L’utilisateur a terminé sa partie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Paramètre : </w:t>
      </w:r>
      <w:r w:rsidRPr="00DB278B">
        <w:rPr>
          <w:sz w:val="24"/>
          <w:szCs w:val="24"/>
        </w:rPr>
        <w:t>Différents modes de jeu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Scénario :</w:t>
      </w:r>
      <w:r w:rsidRPr="00DB278B">
        <w:rPr>
          <w:noProof/>
          <w:sz w:val="24"/>
          <w:szCs w:val="24"/>
          <w:lang w:eastAsia="fr-FR"/>
        </w:rPr>
        <w:t xml:space="preserve"> </w:t>
      </w:r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6BF9D5A" wp14:editId="20043A72">
                <wp:simplePos x="0" y="0"/>
                <wp:positionH relativeFrom="column">
                  <wp:posOffset>801370</wp:posOffset>
                </wp:positionH>
                <wp:positionV relativeFrom="paragraph">
                  <wp:posOffset>297511</wp:posOffset>
                </wp:positionV>
                <wp:extent cx="331470" cy="812800"/>
                <wp:effectExtent l="57150" t="38100" r="49530" b="82550"/>
                <wp:wrapNone/>
                <wp:docPr id="483" name="Groupe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484" name="Ellipse 484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Connecteur droit 485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486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Connecteur droit 487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Connecteur droit 488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Connecteur droit 489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83" o:spid="_x0000_s1026" style="position:absolute;margin-left:63.1pt;margin-top:23.45pt;width:26.1pt;height:64pt;z-index:251713536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">
                <v:oval id="Ellipse 484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FWB8MA&#10;AADcAAAADwAAAGRycy9kb3ducmV2LnhtbESPT2vCQBTE7wW/w/KE3pqNEo1NXUUEaa/+AT0+sq9J&#10;aPZtkl2T+O27QqHHYeY3w6y3o6lFT52rLCuYRTEI4tzqigsFl/PhbQXCeWSNtWVS8CAH283kZY2Z&#10;tgMfqT/5QoQSdhkqKL1vMildXpJBF9mGOHjftjPog+wKqTscQrmp5TyOl9JgxWGhxIb2JeU/p7tR&#10;kByxXS4+Td+2t2vysO/pkBapUq/TcfcBwtPo/8N/9JcO3CqB5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FWB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85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3m0scAAADcAAAADwAAAGRycy9kb3ducmV2LnhtbESP3WoCMRSE74W+QziCN0Wzii2yGqUt&#10;CIrS1h+wl6eb4+7i5iRsoq5vbwoFL4eZ+YaZzBpTiQvVvrSsoN9LQBBnVpecK9jv5t0RCB+QNVaW&#10;ScGNPMymT60JptpeeUOXbchFhLBPUUERgkul9FlBBn3POuLoHW1tMERZ51LXeI1wU8lBkrxKgyXH&#10;hQIdfRSUnbZno2D+lf2e37/9wa3s5+nn2bv++rZUqtNu3sYgAjXhEf5vL7SC4egF/s7EIyC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7ebS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486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4pccAAADcAAAADwAAAGRycy9kb3ducmV2LnhtbESPQWvCQBSE70L/w/IKXkQ3ShGJrqEV&#10;BEuLbVVoj8/sMwnJvl2yq8Z/3y0IPQ4z8w2zyDrTiAu1vrKsYDxKQBDnVldcKDjs18MZCB+QNTaW&#10;ScGNPGTLh94CU22v/EWXXShEhLBPUUEZgkul9HlJBv3IOuLonWxrMETZFlK3eI1w08hJkkylwYrj&#10;QomOViXl9e5sFKw/8uP55dN/uze7rX8G3o3fb69K9R+75zmIQF34D9/bG63gaTaF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P3il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487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As8QAAADcAAAADwAAAGRycy9kb3ducmV2LnhtbESPQWvCQBSE70L/w/KE3nSjlCakriIF&#10;S48xCr2+Zl+TYPZtkl3Ntr/eLRR6HGbmG2azC6YTNxpda1nBapmAIK6sbrlWcD4dFhkI55E1dpZJ&#10;wTc52G0fZhvMtZ34SLfS1yJC2OWooPG+z6V0VUMG3dL2xNH7sqNBH+VYSz3iFOGmk+skeZYGW44L&#10;Dfb02lB1Ka9GAepwST/CwOGtOP2Yw+ewKvyg1OM87F9AeAr+P/zXftcKnrIU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oCz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Connecteur droit 488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EUwcAAAADcAAAADwAAAGRycy9kb3ducmV2LnhtbERPW2vCMBR+H/gfwhn4NtMOUemMMoSO&#10;PXoDX4/NWVNsTtom02y/3jwIPn589+U62lZcafCNYwX5JANBXDndcK3geCjfFiB8QNbYOiYFf+Rh&#10;vRq9LLHQ7sY7uu5DLVII+wIVmBC6QkpfGbLoJ64jTtyPGyyGBIda6gFvKdy28j3LZtJiw6nBYEcb&#10;Q9Vl/2sVoI6X+Sn2HL+2h39bnvt8G3qlxq/x8wNEoBie4of7WyuYLtLadCYdAb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hFMHAAAAA3AAAAA8AAAAAAAAAAAAAAAAA&#10;oQIAAGRycy9kb3ducmV2LnhtbFBLBQYAAAAABAAEAPkAAACOAwAAAAA=&#10;" strokecolor="#f79646 [3209]" strokeweight="2pt">
                  <v:shadow on="t" color="black" opacity="24903f" origin=",.5" offset="0,.55556mm"/>
                </v:line>
                <v:line id="Connecteur droit 489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s18cAAADcAAAADwAAAGRycy9kb3ducmV2LnhtbESP3WoCMRSE7wu+QziCN0WzSim6NYoK&#10;glJp6w/Yy9PN6e7i5iRsoq5vb4RCL4eZ+YYZTxtTiQvVvrSsoN9LQBBnVpecKzjsl90hCB+QNVaW&#10;ScGNPEwnracxptpeeUuXXchFhLBPUUERgkul9FlBBn3POuLo/draYIiyzqWu8RrhppKDJHmVBkuO&#10;CwU6WhSUnXZno2D5mf2c51/+6N7tx+n72bv+5rZWqtNuZm8gAjXhP/zXXmkFL8MRPM7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oOzX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42FC75" wp14:editId="6DDBF48F">
                <wp:simplePos x="0" y="0"/>
                <wp:positionH relativeFrom="column">
                  <wp:posOffset>2853221</wp:posOffset>
                </wp:positionH>
                <wp:positionV relativeFrom="paragraph">
                  <wp:posOffset>258887</wp:posOffset>
                </wp:positionV>
                <wp:extent cx="683812" cy="542672"/>
                <wp:effectExtent l="57150" t="38100" r="78740" b="8636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426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0" o:spid="_x0000_s1026" style="position:absolute;margin-left:224.65pt;margin-top:20.4pt;width:53.85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420CE8" wp14:editId="42F5FCF8">
                <wp:simplePos x="0" y="0"/>
                <wp:positionH relativeFrom="column">
                  <wp:posOffset>3242310</wp:posOffset>
                </wp:positionH>
                <wp:positionV relativeFrom="paragraph">
                  <wp:posOffset>67945</wp:posOffset>
                </wp:positionV>
                <wp:extent cx="6985" cy="3705225"/>
                <wp:effectExtent l="57150" t="19050" r="69215" b="66675"/>
                <wp:wrapNone/>
                <wp:docPr id="493" name="Connecteur droit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705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5.35pt" to="255.8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F68404" wp14:editId="19338A10">
                <wp:simplePos x="0" y="0"/>
                <wp:positionH relativeFrom="column">
                  <wp:posOffset>936625</wp:posOffset>
                </wp:positionH>
                <wp:positionV relativeFrom="paragraph">
                  <wp:posOffset>67945</wp:posOffset>
                </wp:positionV>
                <wp:extent cx="7620" cy="3705225"/>
                <wp:effectExtent l="57150" t="19050" r="68580" b="66675"/>
                <wp:wrapNone/>
                <wp:docPr id="494" name="Connecteur droit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052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4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5pt,5.35pt" to="74.35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43DFC" wp14:editId="7A0AD2E5">
                <wp:simplePos x="0" y="0"/>
                <wp:positionH relativeFrom="column">
                  <wp:posOffset>1000125</wp:posOffset>
                </wp:positionH>
                <wp:positionV relativeFrom="paragraph">
                  <wp:posOffset>162864</wp:posOffset>
                </wp:positionV>
                <wp:extent cx="2154555" cy="317500"/>
                <wp:effectExtent l="0" t="0" r="0" b="6350"/>
                <wp:wrapNone/>
                <wp:docPr id="4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59B5">
                              <w:rPr>
                                <w:sz w:val="20"/>
                              </w:rPr>
                              <w:t xml:space="preserve">Sélection </w:t>
                            </w:r>
                            <w:r>
                              <w:rPr>
                                <w:sz w:val="20"/>
                              </w:rPr>
                              <w:t>« Sélection mode de jeu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78.75pt;margin-top:12.8pt;width:169.65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 w:rsidRPr="001159B5">
                        <w:rPr>
                          <w:sz w:val="20"/>
                        </w:rPr>
                        <w:t xml:space="preserve">Sélection </w:t>
                      </w:r>
                      <w:r>
                        <w:rPr>
                          <w:sz w:val="20"/>
                        </w:rPr>
                        <w:t>« Sélection mode de jeu »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49A00B" wp14:editId="7F8D7B6B">
                <wp:simplePos x="0" y="0"/>
                <wp:positionH relativeFrom="column">
                  <wp:posOffset>952500</wp:posOffset>
                </wp:positionH>
                <wp:positionV relativeFrom="paragraph">
                  <wp:posOffset>170484</wp:posOffset>
                </wp:positionV>
                <wp:extent cx="2281555" cy="0"/>
                <wp:effectExtent l="0" t="76200" r="23495" b="152400"/>
                <wp:wrapNone/>
                <wp:docPr id="492" name="Connecteur droit avec flèch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2" o:spid="_x0000_s1026" type="#_x0000_t32" style="position:absolute;margin-left:75pt;margin-top:13.4pt;width:179.6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C4A544" wp14:editId="2005030A">
                <wp:simplePos x="0" y="0"/>
                <wp:positionH relativeFrom="column">
                  <wp:posOffset>1003300</wp:posOffset>
                </wp:positionH>
                <wp:positionV relativeFrom="paragraph">
                  <wp:posOffset>91109</wp:posOffset>
                </wp:positionV>
                <wp:extent cx="2154555" cy="317500"/>
                <wp:effectExtent l="0" t="0" r="0" b="6350"/>
                <wp:wrapNone/>
                <wp:docPr id="4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Menu de sélection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79pt;margin-top:7.15pt;width:169.65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Menu de sélection mode de jeu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2484F" wp14:editId="1EACE8F3">
                <wp:simplePos x="0" y="0"/>
                <wp:positionH relativeFrom="column">
                  <wp:posOffset>938530</wp:posOffset>
                </wp:positionH>
                <wp:positionV relativeFrom="paragraph">
                  <wp:posOffset>99999</wp:posOffset>
                </wp:positionV>
                <wp:extent cx="2273300" cy="0"/>
                <wp:effectExtent l="57150" t="76200" r="0" b="152400"/>
                <wp:wrapNone/>
                <wp:docPr id="496" name="Connecteur droit avec flèch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6" o:spid="_x0000_s1026" type="#_x0000_t32" style="position:absolute;margin-left:73.9pt;margin-top:7.85pt;width:179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17BA1" wp14:editId="1EA0C906">
                <wp:simplePos x="0" y="0"/>
                <wp:positionH relativeFrom="column">
                  <wp:posOffset>1001395</wp:posOffset>
                </wp:positionH>
                <wp:positionV relativeFrom="paragraph">
                  <wp:posOffset>171754</wp:posOffset>
                </wp:positionV>
                <wp:extent cx="2154555" cy="317500"/>
                <wp:effectExtent l="0" t="0" r="0" b="6350"/>
                <wp:wrapNone/>
                <wp:docPr id="4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Sélection d’un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78.85pt;margin-top:13.5pt;width:169.65pt;height: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Sélection d’un mode de jeu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4CB67C" wp14:editId="2F017B94">
                <wp:simplePos x="0" y="0"/>
                <wp:positionH relativeFrom="column">
                  <wp:posOffset>941070</wp:posOffset>
                </wp:positionH>
                <wp:positionV relativeFrom="paragraph">
                  <wp:posOffset>149529</wp:posOffset>
                </wp:positionV>
                <wp:extent cx="2281555" cy="0"/>
                <wp:effectExtent l="0" t="76200" r="23495" b="152400"/>
                <wp:wrapNone/>
                <wp:docPr id="498" name="Connecteur droit avec flèch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98" o:spid="_x0000_s1026" type="#_x0000_t32" style="position:absolute;margin-left:74.1pt;margin-top:11.75pt;width:179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EEB002" wp14:editId="6DE3355C">
                <wp:simplePos x="0" y="0"/>
                <wp:positionH relativeFrom="column">
                  <wp:posOffset>1056640</wp:posOffset>
                </wp:positionH>
                <wp:positionV relativeFrom="paragraph">
                  <wp:posOffset>162229</wp:posOffset>
                </wp:positionV>
                <wp:extent cx="2154555" cy="317500"/>
                <wp:effectExtent l="0" t="0" r="0" b="6350"/>
                <wp:wrapNone/>
                <wp:docPr id="4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Mode de jeu sélectionné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83.2pt;margin-top:12.75pt;width:169.65pt;height: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Mode de jeu sélectionné 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82F532" wp14:editId="7B0552DB">
                <wp:simplePos x="0" y="0"/>
                <wp:positionH relativeFrom="column">
                  <wp:posOffset>936625</wp:posOffset>
                </wp:positionH>
                <wp:positionV relativeFrom="paragraph">
                  <wp:posOffset>142544</wp:posOffset>
                </wp:positionV>
                <wp:extent cx="2273300" cy="0"/>
                <wp:effectExtent l="57150" t="76200" r="0" b="152400"/>
                <wp:wrapNone/>
                <wp:docPr id="500" name="Connecteur droit avec flèch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0" o:spid="_x0000_s1026" type="#_x0000_t32" style="position:absolute;margin-left:73.75pt;margin-top:11.2pt;width:179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4897A5" wp14:editId="79EE409F">
                <wp:simplePos x="0" y="0"/>
                <wp:positionH relativeFrom="column">
                  <wp:posOffset>965200</wp:posOffset>
                </wp:positionH>
                <wp:positionV relativeFrom="paragraph">
                  <wp:posOffset>183211</wp:posOffset>
                </wp:positionV>
                <wp:extent cx="2154555" cy="317500"/>
                <wp:effectExtent l="0" t="0" r="0" b="6350"/>
                <wp:wrapNone/>
                <wp:docPr id="5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Lancer la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76pt;margin-top:14.45pt;width:169.65pt;height: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Lancer la partie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320FFE" wp14:editId="4F9C6368">
                <wp:simplePos x="0" y="0"/>
                <wp:positionH relativeFrom="column">
                  <wp:posOffset>956945</wp:posOffset>
                </wp:positionH>
                <wp:positionV relativeFrom="paragraph">
                  <wp:posOffset>193344</wp:posOffset>
                </wp:positionV>
                <wp:extent cx="2281555" cy="0"/>
                <wp:effectExtent l="0" t="76200" r="23495" b="152400"/>
                <wp:wrapNone/>
                <wp:docPr id="502" name="Connecteur droit avec flèch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2" o:spid="_x0000_s1026" type="#_x0000_t32" style="position:absolute;margin-left:75.35pt;margin-top:15.2pt;width:179.6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E6858" wp14:editId="0115D077">
                <wp:simplePos x="0" y="0"/>
                <wp:positionH relativeFrom="column">
                  <wp:posOffset>1056640</wp:posOffset>
                </wp:positionH>
                <wp:positionV relativeFrom="paragraph">
                  <wp:posOffset>173659</wp:posOffset>
                </wp:positionV>
                <wp:extent cx="2154555" cy="317500"/>
                <wp:effectExtent l="0" t="0" r="0" b="6350"/>
                <wp:wrapNone/>
                <wp:docPr id="5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Partie lancée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83.2pt;margin-top:13.65pt;width:169.65pt;height: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Partie lancée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B0633" wp14:editId="1F59A95F">
                <wp:simplePos x="0" y="0"/>
                <wp:positionH relativeFrom="column">
                  <wp:posOffset>937895</wp:posOffset>
                </wp:positionH>
                <wp:positionV relativeFrom="paragraph">
                  <wp:posOffset>135559</wp:posOffset>
                </wp:positionV>
                <wp:extent cx="2273300" cy="0"/>
                <wp:effectExtent l="57150" t="76200" r="0" b="152400"/>
                <wp:wrapNone/>
                <wp:docPr id="504" name="Connecteur droit avec flèch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4" o:spid="_x0000_s1026" type="#_x0000_t32" style="position:absolute;margin-left:73.85pt;margin-top:10.65pt;width:179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37475" wp14:editId="5E578943">
                <wp:simplePos x="0" y="0"/>
                <wp:positionH relativeFrom="column">
                  <wp:posOffset>997585</wp:posOffset>
                </wp:positionH>
                <wp:positionV relativeFrom="paragraph">
                  <wp:posOffset>180009</wp:posOffset>
                </wp:positionV>
                <wp:extent cx="2154555" cy="317500"/>
                <wp:effectExtent l="0" t="0" r="0" b="6350"/>
                <wp:wrapNone/>
                <wp:docPr id="5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78.55pt;margin-top:14.15pt;width:169.65pt;height: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Jouer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39CA98" wp14:editId="471E21B4">
                <wp:simplePos x="0" y="0"/>
                <wp:positionH relativeFrom="column">
                  <wp:posOffset>969645</wp:posOffset>
                </wp:positionH>
                <wp:positionV relativeFrom="paragraph">
                  <wp:posOffset>167944</wp:posOffset>
                </wp:positionV>
                <wp:extent cx="2281555" cy="0"/>
                <wp:effectExtent l="0" t="76200" r="23495" b="152400"/>
                <wp:wrapNone/>
                <wp:docPr id="506" name="Connecteur droit avec flèch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6" o:spid="_x0000_s1026" type="#_x0000_t32" style="position:absolute;margin-left:76.35pt;margin-top:13.2pt;width:179.6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FD339" wp14:editId="165733EF">
                <wp:simplePos x="0" y="0"/>
                <wp:positionH relativeFrom="column">
                  <wp:posOffset>998855</wp:posOffset>
                </wp:positionH>
                <wp:positionV relativeFrom="paragraph">
                  <wp:posOffset>124129</wp:posOffset>
                </wp:positionV>
                <wp:extent cx="2154555" cy="317500"/>
                <wp:effectExtent l="0" t="0" r="0" b="6350"/>
                <wp:wrapNone/>
                <wp:docPr id="5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Partie finie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78.65pt;margin-top:9.75pt;width:169.65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Partie finie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025D4" wp14:editId="2B67ECDD">
                <wp:simplePos x="0" y="0"/>
                <wp:positionH relativeFrom="column">
                  <wp:posOffset>972185</wp:posOffset>
                </wp:positionH>
                <wp:positionV relativeFrom="paragraph">
                  <wp:posOffset>115874</wp:posOffset>
                </wp:positionV>
                <wp:extent cx="2273300" cy="0"/>
                <wp:effectExtent l="57150" t="76200" r="0" b="152400"/>
                <wp:wrapNone/>
                <wp:docPr id="508" name="Connecteur droit avec flèch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8" o:spid="_x0000_s1026" type="#_x0000_t32" style="position:absolute;margin-left:76.55pt;margin-top:9.1pt;width:179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5862DC" w:rsidP="00DB278B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3175</wp:posOffset>
                </wp:positionV>
                <wp:extent cx="3100705" cy="1288111"/>
                <wp:effectExtent l="57150" t="38100" r="80645" b="102870"/>
                <wp:wrapNone/>
                <wp:docPr id="590" name="Groupe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705" cy="1288111"/>
                          <a:chOff x="0" y="0"/>
                          <a:chExt cx="3100705" cy="1288111"/>
                        </a:xfrm>
                      </wpg:grpSpPr>
                      <wps:wsp>
                        <wps:cNvPr id="515" name="Rectangle 515"/>
                        <wps:cNvSpPr/>
                        <wps:spPr>
                          <a:xfrm>
                            <a:off x="0" y="0"/>
                            <a:ext cx="3100705" cy="128811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Connecteur droit 518"/>
                        <wps:cNvCnPr/>
                        <wps:spPr>
                          <a:xfrm>
                            <a:off x="0" y="676275"/>
                            <a:ext cx="3100705" cy="795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906" cy="2305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78B" w:rsidRPr="000F715A" w:rsidRDefault="00DB278B" w:rsidP="00DB27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715A">
                                <w:rPr>
                                  <w:sz w:val="16"/>
                                  <w:szCs w:val="16"/>
                                </w:rPr>
                                <w:t xml:space="preserve">Alt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275"/>
                            <a:ext cx="405516" cy="230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78B" w:rsidRPr="000F715A" w:rsidRDefault="00DB278B" w:rsidP="00DB27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spellEnd"/>
                              <w:r w:rsidRPr="000F715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90" o:spid="_x0000_s1079" style="position:absolute;margin-left:23.65pt;margin-top:.25pt;width:244.15pt;height:101.45pt;z-index:251743232" coordsize="31007,1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">
                <v:rect id="Rectangle 515" o:spid="_x0000_s1080" style="position:absolute;width:31007;height:1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za8IA&#10;AADcAAAADwAAAGRycy9kb3ducmV2LnhtbESPzarCMBSE9xd8h3AEd9fUe1GkGqUogjvxZ6G7Q3Ns&#10;i81JaKKtb28EweUwM98w82VnavGgxleWFYyGCQji3OqKCwWn4+Z3CsIHZI21ZVLwJA/LRe9njqm2&#10;Le/pcQiFiBD2KSooQ3CplD4vyaAfWkccvattDIYom0LqBtsIN7X8S5KJNFhxXCjR0aqk/Ha4GwXy&#10;uNo6F9q9PP/fLruNzS73dabUoN9lMxCBuvANf9pbrWA8GsP7TDw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PNrwgAAANwAAAAPAAAAAAAAAAAAAAAAAJgCAABkcnMvZG93&#10;bnJldi54bWxQSwUGAAAAAAQABAD1AAAAhwMAAAAA&#10;" filled="f" strokecolor="#f68c36 [3049]" strokeweight="1pt">
                  <v:shadow on="t" color="black" opacity="24903f" origin=",.5" offset="0,.55556mm"/>
                </v:rect>
                <v:line id="Connecteur droit 518" o:spid="_x0000_s1081" style="position:absolute;visibility:visible;mso-wrap-style:square" from="0,6762" to="31007,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FSCMAAAADcAAAADwAAAGRycy9kb3ducmV2LnhtbERPy4rCMBTdD8w/hDvgRjStoJSOqYgi&#10;ulGx+gGX5vbBNDelibb+/WQxMMvDea83o2nFi3rXWFYQzyMQxIXVDVcKHvfDLAHhPLLG1jIpeJOD&#10;Tfb5scZU24Fv9Mp9JUIIuxQV1N53qZSuqMmgm9uOOHCl7Q36APtK6h6HEG5auYiilTTYcGiosaNd&#10;TcVP/jQK8ulwTnh7jPdW0vK8v8r4kpRKTb7G7TcIT6P/F/+5T1rBMg5rw5lwBG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UgjAAAAA3AAAAA8AAAAAAAAAAAAAAAAA&#10;oQIAAGRycy9kb3ducmV2LnhtbFBLBQYAAAAABAAEAPkAAACOAwAAAAA=&#10;" strokecolor="#f79646 [3209]" strokeweight="2pt">
                  <v:stroke dashstyle="dash"/>
                  <v:shadow on="t" color="black" opacity="24903f" origin=",.5" offset="0,.55556mm"/>
                </v:line>
                <v:shape id="_x0000_s1082" type="#_x0000_t202" style="position:absolute;width:3419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WzsQA&#10;AADcAAAADwAAAGRycy9kb3ducmV2LnhtbESPUWvCMBSF3wX/Q7jC3jSt4JydqYggCBvMqez5kty1&#10;Zc1NSWLb/ftlMNjj4ZzzHc52N9pW9ORD41hBvshAEGtnGq4U3K7H+ROIEJENto5JwTcF2JXTyRYL&#10;4wZ+p/4SK5EgHApUUMfYFVIGXZPFsHAdcfI+nbcYk/SVNB6HBLetXGbZo7TYcFqosaNDTfrrcrcK&#10;JPtlT/owvL105/3mda2z/iMo9TAb988gIo3xP/zXPhkFq3wDv2fSEZ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Vs7EAAAA3AAAAA8AAAAAAAAAAAAAAAAAmAIAAGRycy9k&#10;b3ducmV2LnhtbFBLBQYAAAAABAAEAPUAAACJAwAAAAA=&#10;" filled="f" strokecolor="#f79646 [3209]" strokeweight="1pt">
                  <v:textbox>
                    <w:txbxContent>
                      <w:p w:rsidR="00DB278B" w:rsidRPr="000F715A" w:rsidRDefault="00DB278B" w:rsidP="00DB278B">
                        <w:pPr>
                          <w:rPr>
                            <w:sz w:val="16"/>
                            <w:szCs w:val="16"/>
                          </w:rPr>
                        </w:pPr>
                        <w:r w:rsidRPr="000F715A">
                          <w:rPr>
                            <w:sz w:val="16"/>
                            <w:szCs w:val="16"/>
                          </w:rPr>
                          <w:t xml:space="preserve">Alt </w:t>
                        </w:r>
                      </w:p>
                    </w:txbxContent>
                  </v:textbox>
                </v:shape>
                <v:shape id="_x0000_s1083" type="#_x0000_t202" style="position:absolute;top:6762;width:405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F7sQA&#10;AADcAAAADwAAAGRycy9kb3ducmV2LnhtbESPwW7CMAyG75P2DpEncRspRUxbISCGhAQHDmPb3TSm&#10;rWicrgml8PT4gLSj9fv//Hm26F2tOmpD5dnAaJiAIs69rbgw8PO9fn0HFSKyxdozGbhSgMX8+WmG&#10;mfUX/qJuHwslEA4ZGihjbDKtQ16SwzD0DbFkR986jDK2hbYtXgTuap0myZt2WLFcKLGhVUn5aX92&#10;otH9HsYfcelD2B3Tz+0Nd4fTnzGDl345BRWpj//Lj/bGGpikoi/PCA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Be7EAAAA3AAAAA8AAAAAAAAAAAAAAAAAmAIAAGRycy9k&#10;b3ducmV2LnhtbFBLBQYAAAAABAAEAPUAAACJAwAAAAA=&#10;" filled="f" stroked="f" strokeweight="1pt">
                  <v:textbox>
                    <w:txbxContent>
                      <w:p w:rsidR="00DB278B" w:rsidRPr="000F715A" w:rsidRDefault="00DB278B" w:rsidP="00DB278B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Else</w:t>
                        </w:r>
                        <w:proofErr w:type="spellEnd"/>
                        <w:r w:rsidRPr="000F715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278B"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38791C" wp14:editId="768AE6EF">
                <wp:simplePos x="0" y="0"/>
                <wp:positionH relativeFrom="column">
                  <wp:posOffset>1053465</wp:posOffset>
                </wp:positionH>
                <wp:positionV relativeFrom="paragraph">
                  <wp:posOffset>139065</wp:posOffset>
                </wp:positionV>
                <wp:extent cx="2154555" cy="317500"/>
                <wp:effectExtent l="0" t="0" r="0" b="6350"/>
                <wp:wrapNone/>
                <wp:docPr id="5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Enregistrer le score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82.95pt;margin-top:10.95pt;width:169.65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Enregistrer le score ?</w:t>
                      </w:r>
                    </w:p>
                  </w:txbxContent>
                </v:textbox>
              </v:shape>
            </w:pict>
          </mc:Fallback>
        </mc:AlternateContent>
      </w:r>
      <w:r w:rsidR="00DB278B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CA4EC4" wp14:editId="713C9D6D">
                <wp:simplePos x="0" y="0"/>
                <wp:positionH relativeFrom="column">
                  <wp:posOffset>939165</wp:posOffset>
                </wp:positionH>
                <wp:positionV relativeFrom="paragraph">
                  <wp:posOffset>139369</wp:posOffset>
                </wp:positionV>
                <wp:extent cx="2281555" cy="0"/>
                <wp:effectExtent l="0" t="76200" r="23495" b="152400"/>
                <wp:wrapNone/>
                <wp:docPr id="509" name="Connecteur droit avec flèch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09" o:spid="_x0000_s1026" type="#_x0000_t32" style="position:absolute;margin-left:73.95pt;margin-top:10.95pt;width:179.6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spacing w:after="0"/>
        <w:rPr>
          <w:b/>
          <w:sz w:val="24"/>
          <w:szCs w:val="24"/>
          <w:u w:val="single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7051D6" wp14:editId="190066AC">
                <wp:simplePos x="0" y="0"/>
                <wp:positionH relativeFrom="column">
                  <wp:posOffset>1062659</wp:posOffset>
                </wp:positionH>
                <wp:positionV relativeFrom="paragraph">
                  <wp:posOffset>89535</wp:posOffset>
                </wp:positionV>
                <wp:extent cx="2154555" cy="317500"/>
                <wp:effectExtent l="0" t="0" r="0" b="6350"/>
                <wp:wrapNone/>
                <wp:docPr id="5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Score enregistré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83.65pt;margin-top:7.05pt;width:169.65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Score enregistré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F857D" wp14:editId="3460DE4F">
                <wp:simplePos x="0" y="0"/>
                <wp:positionH relativeFrom="column">
                  <wp:posOffset>957580</wp:posOffset>
                </wp:positionH>
                <wp:positionV relativeFrom="paragraph">
                  <wp:posOffset>86664</wp:posOffset>
                </wp:positionV>
                <wp:extent cx="2273300" cy="0"/>
                <wp:effectExtent l="57150" t="76200" r="0" b="152400"/>
                <wp:wrapNone/>
                <wp:docPr id="510" name="Connecteur droit avec flèch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0" o:spid="_x0000_s1026" type="#_x0000_t32" style="position:absolute;margin-left:75.4pt;margin-top:6.8pt;width:179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D44A2" wp14:editId="607EBCB6">
                <wp:simplePos x="0" y="0"/>
                <wp:positionH relativeFrom="column">
                  <wp:posOffset>934720</wp:posOffset>
                </wp:positionH>
                <wp:positionV relativeFrom="paragraph">
                  <wp:posOffset>305766</wp:posOffset>
                </wp:positionV>
                <wp:extent cx="2273300" cy="0"/>
                <wp:effectExtent l="57150" t="76200" r="0" b="152400"/>
                <wp:wrapNone/>
                <wp:docPr id="513" name="Connecteur droit avec flèch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13" o:spid="_x0000_s1026" type="#_x0000_t32" style="position:absolute;margin-left:73.6pt;margin-top:24.1pt;width:179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1A855B" wp14:editId="097AF2D7">
                <wp:simplePos x="0" y="0"/>
                <wp:positionH relativeFrom="column">
                  <wp:posOffset>1094740</wp:posOffset>
                </wp:positionH>
                <wp:positionV relativeFrom="paragraph">
                  <wp:posOffset>296241</wp:posOffset>
                </wp:positionV>
                <wp:extent cx="2154555" cy="317500"/>
                <wp:effectExtent l="0" t="0" r="0" b="6350"/>
                <wp:wrapNone/>
                <wp:docPr id="5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Score non enregistré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86.2pt;margin-top:23.35pt;width:169.6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Score non enregistré</w:t>
                      </w:r>
                    </w:p>
                  </w:txbxContent>
                </v:textbox>
              </v:shape>
            </w:pict>
          </mc:Fallback>
        </mc:AlternateContent>
      </w: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</w:p>
    <w:p w:rsidR="00917AF1" w:rsidRDefault="00917AF1" w:rsidP="00DB278B">
      <w:pPr>
        <w:rPr>
          <w:b/>
          <w:sz w:val="24"/>
          <w:szCs w:val="24"/>
          <w:u w:val="single"/>
        </w:rPr>
      </w:pPr>
    </w:p>
    <w:p w:rsidR="00A12C4D" w:rsidRDefault="00A12C4D" w:rsidP="00DB278B">
      <w:pPr>
        <w:rPr>
          <w:b/>
          <w:sz w:val="24"/>
          <w:szCs w:val="24"/>
          <w:u w:val="single"/>
        </w:rPr>
      </w:pPr>
    </w:p>
    <w:p w:rsidR="00DB278B" w:rsidRPr="00DB278B" w:rsidRDefault="00DB278B" w:rsidP="00DB278B">
      <w:pPr>
        <w:rPr>
          <w:b/>
          <w:sz w:val="24"/>
          <w:szCs w:val="24"/>
          <w:u w:val="single"/>
        </w:rPr>
      </w:pPr>
      <w:r w:rsidRPr="00DB278B">
        <w:rPr>
          <w:b/>
          <w:sz w:val="24"/>
          <w:szCs w:val="24"/>
          <w:u w:val="single"/>
        </w:rPr>
        <w:lastRenderedPageBreak/>
        <w:t>CAS GESTION DES SCORES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Début : </w:t>
      </w:r>
      <w:r w:rsidRPr="00DB278B">
        <w:rPr>
          <w:sz w:val="24"/>
          <w:szCs w:val="24"/>
        </w:rPr>
        <w:t>L’utilisateur désigne le fait de vouloir voir les scores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Fin :</w:t>
      </w:r>
      <w:r w:rsidRPr="00DB278B">
        <w:rPr>
          <w:sz w:val="24"/>
          <w:szCs w:val="24"/>
        </w:rPr>
        <w:t xml:space="preserve"> Les différents scores sont enregistrés et retour au menu principal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>Paramètre :</w:t>
      </w:r>
      <w:r w:rsidRPr="00DB278B">
        <w:rPr>
          <w:sz w:val="24"/>
          <w:szCs w:val="24"/>
        </w:rPr>
        <w:t xml:space="preserve"> Les différents scores enregistrés</w: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sz w:val="24"/>
          <w:szCs w:val="24"/>
          <w:u w:val="single"/>
        </w:rPr>
        <w:t xml:space="preserve">Scénario : </w:t>
      </w:r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751B0E" wp14:editId="3C9BB02B">
                <wp:simplePos x="0" y="0"/>
                <wp:positionH relativeFrom="column">
                  <wp:posOffset>801370</wp:posOffset>
                </wp:positionH>
                <wp:positionV relativeFrom="paragraph">
                  <wp:posOffset>297511</wp:posOffset>
                </wp:positionV>
                <wp:extent cx="331470" cy="812800"/>
                <wp:effectExtent l="57150" t="38100" r="49530" b="82550"/>
                <wp:wrapNone/>
                <wp:docPr id="423" name="Groupe 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424" name="Ellipse 424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Connecteur droit 425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Connecteur droit 426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Connecteur droit 427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Connecteur droit 428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Connecteur droit 429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23" o:spid="_x0000_s1026" style="position:absolute;margin-left:63.1pt;margin-top:23.45pt;width:26.1pt;height:64pt;z-index:251692032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">
                <v:oval id="Ellipse 424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JPcMA&#10;AADcAAAADwAAAGRycy9kb3ducmV2LnhtbESPQWvCQBSE74X+h+UVvNVNJRqN2UgpiL1qC+3xkX0m&#10;odm3SXZN4r/vCoLHYeabYbLdZBoxUO9qywre5hEI4sLqmksF31/71zUI55E1NpZJwZUc7PLnpwxT&#10;bUc+0nDypQgl7FJUUHnfplK6oiKDbm5b4uCdbW/QB9mXUvc4hnLTyEUUraTBmsNChS19VFT8nS5G&#10;QXzEbrU8mKHrfn/iq90kY1ImSs1epvctCE+Tf4Tv9KcO3CKG25lwBG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cJP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25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56McAAADcAAAADwAAAGRycy9kb3ducmV2LnhtbESP3WoCMRSE7wu+QziCN0WzSi2yNYoK&#10;gqK09Qfs5enmdHdxcxI2Ude3b4RCL4eZ+YYZTxtTiSvVvrSsoN9LQBBnVpecKzgelt0RCB+QNVaW&#10;ScGdPEwnracxptreeEfXfchFhLBPUUERgkul9FlBBn3POuLo/djaYIiyzqWu8RbhppKDJHmVBkuO&#10;CwU6WhSUnfcXo2D5kX1f5p/+5Db2/fz17F1/e18r1Wk3szcQgZrwH/5rr7SCl8EQH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7no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426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knn8UAAADcAAAADwAAAGRycy9kb3ducmV2LnhtbESP3WoCMRSE7wt9h3AEb0SzShFZjWIL&#10;QqXFf2gvj5vj7uLmJGyirm/fCEIvh5n5hpnMGlOJK9W+tKyg30tAEGdWl5wrOOwX3REIH5A1VpZJ&#10;wZ08zKavLxNMtb3xlq67kIsIYZ+igiIEl0rps4IM+p51xNE72dpgiLLOpa7xFuGmkoMkGUqDJceF&#10;Ah19FJSddxejYLHOjpf3jf9xX3Z1/u141/++L5Vqt5r5GESgJvyHn+1PreBtMITH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knn8UAAADcAAAADwAAAAAAAAAA&#10;AAAAAAChAgAAZHJzL2Rvd25yZXYueG1sUEsFBgAAAAAEAAQA+QAAAJMDAAAAAA==&#10;" strokecolor="#f79646 [3209]" strokeweight="2pt">
                  <v:shadow on="t" color="black" opacity="24903f" origin=",.5" offset="0,.55556mm"/>
                </v:line>
                <v:line id="Connecteur droit 427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jficMAAADcAAAADwAAAGRycy9kb3ducmV2LnhtbESPQWvCQBSE7wX/w/KE3uomoVSJriKC&#10;pcdUBa/P7DMJZt8m2dVs++u7hUKPw8x8w6w2wbTiQYNrLCtIZwkI4tLqhisFp+P+ZQHCeWSNrWVS&#10;8EUONuvJ0wpzbUf+pMfBVyJC2OWooPa+y6V0ZU0G3cx2xNG72sGgj3KopB5wjHDTyixJ3qTBhuNC&#10;jR3taipvh7tRgDrc5ufQc3gvjt9mf+nTwvdKPU/DdgnCU/D/4b/2h1bwms3h90w8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Y34nDAAAA3A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line id="Connecteur droit 428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dL+74AAADcAAAADwAAAGRycy9kb3ducmV2LnhtbERPTYvCMBC9L/gfwgje1lQRlWoUERSP&#10;rgpex2Zsi82kbaJGf/3mIHh8vO/5MphKPKh1pWUFg34CgjizuuRcwem4+Z2CcB5ZY2WZFLzIwXLR&#10;+Zljqu2T/+hx8LmIIexSVFB4X6dSuqwgg65va+LIXW1r0EfY5lK3+IzhppLDJBlLgyXHhgJrWheU&#10;3Q53owB1uE3OoeGw3R/fZnNpBnvfKNXrhtUMhKfgv+KPe6cVjIZxbTwTj4Bc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h0v7vgAAANwAAAAPAAAAAAAAAAAAAAAAAKEC&#10;AABkcnMvZG93bnJldi54bWxQSwUGAAAAAAQABAD5AAAAjAMAAAAA&#10;" strokecolor="#f79646 [3209]" strokeweight="2pt">
                  <v:shadow on="t" color="black" opacity="24903f" origin=",.5" offset="0,.55556mm"/>
                </v:line>
                <v:line id="Connecteur droit 429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az7ccAAADcAAAADwAAAGRycy9kb3ducmV2LnhtbESP3WoCMRSE7wu+QziCN0WzSpG6NYoK&#10;gqK09Qfs5enmdHdxcxI2Ude3b4RCL4eZ+YYZTxtTiSvVvrSsoN9LQBBnVpecKzgelt1XED4ga6ws&#10;k4I7eZhOWk9jTLW98Y6u+5CLCGGfooIiBJdK6bOCDPqedcTR+7G1wRBlnUtd4y3CTSUHSTKUBkuO&#10;CwU6WhSUnfcXo2D5kX1f5p/+5Db2/fz17F1/e18r1Wk3szcQgZrwH/5rr7SCl8EIH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xrPt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C2316C" wp14:editId="23EEC0DF">
                <wp:simplePos x="0" y="0"/>
                <wp:positionH relativeFrom="column">
                  <wp:posOffset>2838450</wp:posOffset>
                </wp:positionH>
                <wp:positionV relativeFrom="paragraph">
                  <wp:posOffset>265430</wp:posOffset>
                </wp:positionV>
                <wp:extent cx="683260" cy="542290"/>
                <wp:effectExtent l="57150" t="38100" r="78740" b="8636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6" o:spid="_x0000_s1026" style="position:absolute;margin-left:223.5pt;margin-top:20.9pt;width:53.8pt;height:4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</w:p>
    <w:p w:rsidR="00DB278B" w:rsidRPr="00DB278B" w:rsidRDefault="00DB278B" w:rsidP="00DB278B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9ED2D" wp14:editId="0FBC99BD">
                <wp:simplePos x="0" y="0"/>
                <wp:positionH relativeFrom="column">
                  <wp:posOffset>3242310</wp:posOffset>
                </wp:positionH>
                <wp:positionV relativeFrom="paragraph">
                  <wp:posOffset>67945</wp:posOffset>
                </wp:positionV>
                <wp:extent cx="0" cy="3339465"/>
                <wp:effectExtent l="38100" t="19050" r="57150" b="70485"/>
                <wp:wrapNone/>
                <wp:docPr id="434" name="Connecteur droit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3pt,5.35pt" to="255.3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29896" wp14:editId="4E84A3C8">
                <wp:simplePos x="0" y="0"/>
                <wp:positionH relativeFrom="column">
                  <wp:posOffset>944880</wp:posOffset>
                </wp:positionH>
                <wp:positionV relativeFrom="paragraph">
                  <wp:posOffset>67945</wp:posOffset>
                </wp:positionV>
                <wp:extent cx="0" cy="3267710"/>
                <wp:effectExtent l="38100" t="19050" r="57150" b="85090"/>
                <wp:wrapNone/>
                <wp:docPr id="440" name="Connecteur droit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7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40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4pt,5.35pt" to="74.4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8C2212" wp14:editId="0803F465">
                <wp:simplePos x="0" y="0"/>
                <wp:positionH relativeFrom="column">
                  <wp:posOffset>1000125</wp:posOffset>
                </wp:positionH>
                <wp:positionV relativeFrom="paragraph">
                  <wp:posOffset>281305</wp:posOffset>
                </wp:positionV>
                <wp:extent cx="2154555" cy="317500"/>
                <wp:effectExtent l="0" t="0" r="0" b="6350"/>
                <wp:wrapNone/>
                <wp:docPr id="4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59B5">
                              <w:rPr>
                                <w:sz w:val="20"/>
                              </w:rPr>
                              <w:t xml:space="preserve">Sélection </w:t>
                            </w:r>
                            <w:r>
                              <w:rPr>
                                <w:sz w:val="20"/>
                              </w:rPr>
                              <w:t>« Gestion des scores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78.75pt;margin-top:22.15pt;width:169.65pt;height: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 w:rsidRPr="001159B5">
                        <w:rPr>
                          <w:sz w:val="20"/>
                        </w:rPr>
                        <w:t xml:space="preserve">Sélection </w:t>
                      </w:r>
                      <w:r>
                        <w:rPr>
                          <w:sz w:val="20"/>
                        </w:rPr>
                        <w:t>« Gestion des scores »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370BB" wp14:editId="56C86596">
                <wp:simplePos x="0" y="0"/>
                <wp:positionH relativeFrom="column">
                  <wp:posOffset>952500</wp:posOffset>
                </wp:positionH>
                <wp:positionV relativeFrom="paragraph">
                  <wp:posOffset>286054</wp:posOffset>
                </wp:positionV>
                <wp:extent cx="2281555" cy="0"/>
                <wp:effectExtent l="0" t="76200" r="23495" b="152400"/>
                <wp:wrapNone/>
                <wp:docPr id="441" name="Connecteur droit avec flèch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41" o:spid="_x0000_s1026" type="#_x0000_t32" style="position:absolute;margin-left:75pt;margin-top:22.5pt;width:179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EE1969" wp14:editId="2951BCE5">
                <wp:simplePos x="0" y="0"/>
                <wp:positionH relativeFrom="column">
                  <wp:posOffset>999821</wp:posOffset>
                </wp:positionH>
                <wp:positionV relativeFrom="paragraph">
                  <wp:posOffset>275590</wp:posOffset>
                </wp:positionV>
                <wp:extent cx="2154555" cy="317500"/>
                <wp:effectExtent l="0" t="0" r="0" b="6350"/>
                <wp:wrapNone/>
                <wp:docPr id="5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Menu Gestion des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78.75pt;margin-top:21.7pt;width:169.65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Menu Gestion des scores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8584F" wp14:editId="03F0B49B">
                <wp:simplePos x="0" y="0"/>
                <wp:positionH relativeFrom="column">
                  <wp:posOffset>970280</wp:posOffset>
                </wp:positionH>
                <wp:positionV relativeFrom="paragraph">
                  <wp:posOffset>221284</wp:posOffset>
                </wp:positionV>
                <wp:extent cx="2273300" cy="0"/>
                <wp:effectExtent l="57150" t="76200" r="0" b="152400"/>
                <wp:wrapNone/>
                <wp:docPr id="437" name="Connecteur droit avec flèch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37" o:spid="_x0000_s1026" type="#_x0000_t32" style="position:absolute;margin-left:76.4pt;margin-top:17.4pt;width:179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4D52FC" wp14:editId="65755B9F">
                <wp:simplePos x="0" y="0"/>
                <wp:positionH relativeFrom="column">
                  <wp:posOffset>1002665</wp:posOffset>
                </wp:positionH>
                <wp:positionV relativeFrom="paragraph">
                  <wp:posOffset>87299</wp:posOffset>
                </wp:positionV>
                <wp:extent cx="2154555" cy="317500"/>
                <wp:effectExtent l="0" t="0" r="0" b="6350"/>
                <wp:wrapNone/>
                <wp:docPr id="4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Consulter les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78.95pt;margin-top:6.85pt;width:169.65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Consulter les scores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48C6F0" wp14:editId="1D04DFC6">
                <wp:simplePos x="0" y="0"/>
                <wp:positionH relativeFrom="column">
                  <wp:posOffset>958215</wp:posOffset>
                </wp:positionH>
                <wp:positionV relativeFrom="paragraph">
                  <wp:posOffset>38404</wp:posOffset>
                </wp:positionV>
                <wp:extent cx="2281555" cy="0"/>
                <wp:effectExtent l="0" t="76200" r="23495" b="152400"/>
                <wp:wrapNone/>
                <wp:docPr id="438" name="Connecteur droit avec flèch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38" o:spid="_x0000_s1026" type="#_x0000_t32" style="position:absolute;margin-left:75.45pt;margin-top:3pt;width:179.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0968B3" wp14:editId="07027698">
                <wp:simplePos x="0" y="0"/>
                <wp:positionH relativeFrom="column">
                  <wp:posOffset>997585</wp:posOffset>
                </wp:positionH>
                <wp:positionV relativeFrom="paragraph">
                  <wp:posOffset>73329</wp:posOffset>
                </wp:positionV>
                <wp:extent cx="2154555" cy="317500"/>
                <wp:effectExtent l="0" t="0" r="0" b="6350"/>
                <wp:wrapNone/>
                <wp:docPr id="5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Consultation des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78.55pt;margin-top:5.75pt;width:169.65pt;height: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Consultation des scores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C575A" wp14:editId="16FFB8AB">
                <wp:simplePos x="0" y="0"/>
                <wp:positionH relativeFrom="column">
                  <wp:posOffset>960755</wp:posOffset>
                </wp:positionH>
                <wp:positionV relativeFrom="paragraph">
                  <wp:posOffset>61264</wp:posOffset>
                </wp:positionV>
                <wp:extent cx="2273300" cy="0"/>
                <wp:effectExtent l="57150" t="76200" r="0" b="152400"/>
                <wp:wrapNone/>
                <wp:docPr id="439" name="Connecteur droit avec flèch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39" o:spid="_x0000_s1026" type="#_x0000_t32" style="position:absolute;margin-left:75.65pt;margin-top:4.8pt;width:179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5C2899" wp14:editId="498E636D">
                <wp:simplePos x="0" y="0"/>
                <wp:positionH relativeFrom="column">
                  <wp:posOffset>1003935</wp:posOffset>
                </wp:positionH>
                <wp:positionV relativeFrom="paragraph">
                  <wp:posOffset>212725</wp:posOffset>
                </wp:positionV>
                <wp:extent cx="2154555" cy="317500"/>
                <wp:effectExtent l="0" t="0" r="0" b="6350"/>
                <wp:wrapNone/>
                <wp:docPr id="5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Réinitialiser les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79.05pt;margin-top:16.75pt;width:169.65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Réinitialiser les scores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93186" wp14:editId="083DD539">
                <wp:simplePos x="0" y="0"/>
                <wp:positionH relativeFrom="column">
                  <wp:posOffset>962025</wp:posOffset>
                </wp:positionH>
                <wp:positionV relativeFrom="paragraph">
                  <wp:posOffset>509905</wp:posOffset>
                </wp:positionV>
                <wp:extent cx="2273300" cy="0"/>
                <wp:effectExtent l="57150" t="76200" r="0" b="152400"/>
                <wp:wrapNone/>
                <wp:docPr id="523" name="Connecteur droit avec flèch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3" o:spid="_x0000_s1026" type="#_x0000_t32" style="position:absolute;margin-left:75.75pt;margin-top:40.15pt;width:179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29A2C7" wp14:editId="2356998A">
                <wp:simplePos x="0" y="0"/>
                <wp:positionH relativeFrom="column">
                  <wp:posOffset>959485</wp:posOffset>
                </wp:positionH>
                <wp:positionV relativeFrom="paragraph">
                  <wp:posOffset>163830</wp:posOffset>
                </wp:positionV>
                <wp:extent cx="2281555" cy="0"/>
                <wp:effectExtent l="0" t="76200" r="23495" b="152400"/>
                <wp:wrapNone/>
                <wp:docPr id="522" name="Connecteur droit avec flèch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2" o:spid="_x0000_s1026" type="#_x0000_t32" style="position:absolute;margin-left:75.55pt;margin-top:12.9pt;width:179.6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DB278B">
      <w:pPr>
        <w:spacing w:after="0"/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4D1687" wp14:editId="44661940">
                <wp:simplePos x="0" y="0"/>
                <wp:positionH relativeFrom="column">
                  <wp:posOffset>1000125</wp:posOffset>
                </wp:positionH>
                <wp:positionV relativeFrom="paragraph">
                  <wp:posOffset>1004570</wp:posOffset>
                </wp:positionV>
                <wp:extent cx="2154555" cy="317500"/>
                <wp:effectExtent l="0" t="0" r="0" b="6350"/>
                <wp:wrapNone/>
                <wp:docPr id="5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Scores enregistrés et retour au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78.75pt;margin-top:79.1pt;width:169.65pt;height: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Scores enregistrés et retour au menu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E38EC9" wp14:editId="03E96308">
                <wp:simplePos x="0" y="0"/>
                <wp:positionH relativeFrom="column">
                  <wp:posOffset>996950</wp:posOffset>
                </wp:positionH>
                <wp:positionV relativeFrom="paragraph">
                  <wp:posOffset>214934</wp:posOffset>
                </wp:positionV>
                <wp:extent cx="2154555" cy="317500"/>
                <wp:effectExtent l="0" t="0" r="0" b="6350"/>
                <wp:wrapNone/>
                <wp:docPr id="5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Scores remis à zéro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78.5pt;margin-top:16.9pt;width:169.65pt;height: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Scores remis à zéro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8CB40" wp14:editId="39EA2992">
                <wp:simplePos x="0" y="0"/>
                <wp:positionH relativeFrom="column">
                  <wp:posOffset>962025</wp:posOffset>
                </wp:positionH>
                <wp:positionV relativeFrom="paragraph">
                  <wp:posOffset>980136</wp:posOffset>
                </wp:positionV>
                <wp:extent cx="2273300" cy="0"/>
                <wp:effectExtent l="57150" t="76200" r="0" b="152400"/>
                <wp:wrapNone/>
                <wp:docPr id="528" name="Connecteur droit avec flèch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8" o:spid="_x0000_s1026" type="#_x0000_t32" style="position:absolute;margin-left:75.75pt;margin-top:77.2pt;width:179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499F47" wp14:editId="0E704D73">
                <wp:simplePos x="0" y="0"/>
                <wp:positionH relativeFrom="column">
                  <wp:posOffset>1003935</wp:posOffset>
                </wp:positionH>
                <wp:positionV relativeFrom="paragraph">
                  <wp:posOffset>644856</wp:posOffset>
                </wp:positionV>
                <wp:extent cx="2154555" cy="317500"/>
                <wp:effectExtent l="0" t="0" r="0" b="6350"/>
                <wp:wrapNone/>
                <wp:docPr id="5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78B" w:rsidRPr="001159B5" w:rsidRDefault="00DB278B" w:rsidP="00DB278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Enregistrer les scores et retour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79.05pt;margin-top:50.8pt;width:169.65pt;height: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" filled="f" stroked="f">
                <v:textbox>
                  <w:txbxContent>
                    <w:p w:rsidR="00DB278B" w:rsidRPr="001159B5" w:rsidRDefault="00DB278B" w:rsidP="00DB278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Enregistrer les scores et retour menu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57E26A" wp14:editId="1795A160">
                <wp:simplePos x="0" y="0"/>
                <wp:positionH relativeFrom="column">
                  <wp:posOffset>959485</wp:posOffset>
                </wp:positionH>
                <wp:positionV relativeFrom="paragraph">
                  <wp:posOffset>588010</wp:posOffset>
                </wp:positionV>
                <wp:extent cx="2281555" cy="0"/>
                <wp:effectExtent l="0" t="76200" r="23495" b="152400"/>
                <wp:wrapNone/>
                <wp:docPr id="527" name="Connecteur droit avec flèch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7" o:spid="_x0000_s1026" type="#_x0000_t32" style="position:absolute;margin-left:75.55pt;margin-top:46.3pt;width:179.6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B278B" w:rsidRPr="00DB278B" w:rsidRDefault="00DB278B" w:rsidP="00021690">
      <w:pPr>
        <w:rPr>
          <w:sz w:val="24"/>
          <w:szCs w:val="24"/>
        </w:rPr>
      </w:pPr>
    </w:p>
    <w:p w:rsidR="00DB278B" w:rsidRPr="00DB278B" w:rsidRDefault="00DB278B" w:rsidP="00021690">
      <w:pPr>
        <w:rPr>
          <w:sz w:val="24"/>
          <w:szCs w:val="24"/>
        </w:rPr>
      </w:pPr>
    </w:p>
    <w:p w:rsidR="00DB278B" w:rsidRPr="00DB278B" w:rsidRDefault="00DB278B" w:rsidP="00021690">
      <w:pPr>
        <w:rPr>
          <w:sz w:val="24"/>
          <w:szCs w:val="24"/>
        </w:rPr>
      </w:pPr>
    </w:p>
    <w:p w:rsidR="00DB278B" w:rsidRPr="00DB278B" w:rsidRDefault="00DB278B" w:rsidP="00021690">
      <w:pPr>
        <w:rPr>
          <w:sz w:val="24"/>
          <w:szCs w:val="24"/>
        </w:rPr>
      </w:pPr>
    </w:p>
    <w:p w:rsidR="00DB278B" w:rsidRDefault="00DB278B" w:rsidP="00021690">
      <w:pPr>
        <w:rPr>
          <w:sz w:val="24"/>
          <w:szCs w:val="24"/>
        </w:rPr>
      </w:pPr>
    </w:p>
    <w:p w:rsidR="00917AF1" w:rsidRDefault="00917AF1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A12C4D" w:rsidRDefault="00A12C4D" w:rsidP="00021690">
      <w:pPr>
        <w:rPr>
          <w:sz w:val="24"/>
          <w:szCs w:val="24"/>
        </w:rPr>
      </w:pPr>
    </w:p>
    <w:p w:rsidR="00DB278B" w:rsidRPr="00C16172" w:rsidRDefault="00C16172" w:rsidP="00021690">
      <w:pPr>
        <w:rPr>
          <w:b/>
          <w:sz w:val="24"/>
          <w:szCs w:val="24"/>
          <w:u w:val="single"/>
        </w:rPr>
      </w:pPr>
      <w:r w:rsidRPr="00C16172">
        <w:rPr>
          <w:b/>
          <w:sz w:val="24"/>
          <w:szCs w:val="24"/>
          <w:u w:val="single"/>
        </w:rPr>
        <w:lastRenderedPageBreak/>
        <w:t>Diagrammes de collaboration</w:t>
      </w:r>
    </w:p>
    <w:p w:rsidR="00DB278B" w:rsidRPr="00DB278B" w:rsidRDefault="00DB278B" w:rsidP="00021690">
      <w:pPr>
        <w:rPr>
          <w:sz w:val="24"/>
          <w:szCs w:val="24"/>
        </w:rPr>
      </w:pPr>
    </w:p>
    <w:p w:rsidR="00C16172" w:rsidRPr="00A12C4D" w:rsidRDefault="00C16172" w:rsidP="00021690">
      <w:pPr>
        <w:rPr>
          <w:sz w:val="24"/>
          <w:szCs w:val="24"/>
          <w:u w:val="single"/>
        </w:rPr>
      </w:pPr>
      <w:r w:rsidRPr="00A12C4D">
        <w:rPr>
          <w:sz w:val="24"/>
          <w:szCs w:val="24"/>
          <w:u w:val="single"/>
        </w:rPr>
        <w:t>Diagramme de collaboration « Gestion des paramètres »</w:t>
      </w:r>
    </w:p>
    <w:p w:rsidR="00DB278B" w:rsidRPr="00DB278B" w:rsidRDefault="00963A02" w:rsidP="00021690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41E0C4" wp14:editId="675898BE">
                <wp:simplePos x="0" y="0"/>
                <wp:positionH relativeFrom="column">
                  <wp:posOffset>1024255</wp:posOffset>
                </wp:positionH>
                <wp:positionV relativeFrom="paragraph">
                  <wp:posOffset>267971</wp:posOffset>
                </wp:positionV>
                <wp:extent cx="1476375" cy="373448"/>
                <wp:effectExtent l="0" t="0" r="0" b="0"/>
                <wp:wrapNone/>
                <wp:docPr id="3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4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A02" w:rsidRDefault="00963A02">
                            <w:r>
                              <w:t>Sélection « options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80.65pt;margin-top:21.1pt;width:116.25pt;height:2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" filled="f" stroked="f">
                <v:textbox>
                  <w:txbxContent>
                    <w:p w:rsidR="00963A02" w:rsidRDefault="00963A02">
                      <w:r>
                        <w:t>Sélection « options »</w:t>
                      </w:r>
                    </w:p>
                  </w:txbxContent>
                </v:textbox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CE898A6" wp14:editId="1234FA2A">
                <wp:simplePos x="0" y="0"/>
                <wp:positionH relativeFrom="column">
                  <wp:posOffset>466568</wp:posOffset>
                </wp:positionH>
                <wp:positionV relativeFrom="paragraph">
                  <wp:posOffset>116205</wp:posOffset>
                </wp:positionV>
                <wp:extent cx="331470" cy="812800"/>
                <wp:effectExtent l="57150" t="38100" r="49530" b="82550"/>
                <wp:wrapNone/>
                <wp:docPr id="304" name="Groupe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305" name="Ellipse 305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Connecteur droit 306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Connecteur droit 308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onnecteur droit 309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Connecteur droit 310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onnecteur droit 311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04" o:spid="_x0000_s1026" style="position:absolute;margin-left:36.75pt;margin-top:9.15pt;width:26.1pt;height:64pt;z-index:251755520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">
                <v:oval id="Ellipse 305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9o8QA&#10;AADcAAAADwAAAGRycy9kb3ducmV2LnhtbESPT2vCQBTE70K/w/IKvelGq0mbuooIolf/QHt8ZF+T&#10;YPZtkl2T+O3dQsHjMDO/YZbrwVSio9aVlhVMJxEI4szqknMFl/Nu/AHCeWSNlWVScCcH69XLaImp&#10;tj0fqTv5XAQIuxQVFN7XqZQuK8igm9iaOHi/tjXog2xzqVvsA9xUchZFsTRYclgosKZtQdn1dDMK&#10;5kds4sXedE3z8z2/28+kT/JEqbfXYfMFwtPgn+H/9kEreI8W8Hc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PaPEAAAA3A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306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a2msYAAADcAAAADwAAAGRycy9kb3ducmV2LnhtbESP3WoCMRSE74W+QzgFb0SztiBlNUoV&#10;hEpF6w/Yy9PN6e7i5iRsoq5vbwTBy2FmvmFGk8ZU4ky1Ly0r6PcSEMSZ1SXnCva7efcDhA/IGivL&#10;pOBKHibjl9YIU20vvKHzNuQiQtinqKAIwaVS+qwgg75nHXH0/m1tMERZ51LXeIlwU8m3JBlIgyXH&#10;hQIdzQrKjtuTUTBfZ3+n6Y8/uG+7Ov52vOsvrwul2q/N5xBEoCY8w4/2l1bwngzgfiYeAT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Gtpr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308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Hc8MAAADcAAAADwAAAGRycy9kb3ducmV2LnhtbERPTWsCMRC9C/6HMIIXqVkVSlmN0hYE&#10;RamtCnocN9Pdxc0kbKKu/94cBI+P9z2ZNaYSV6p9aVnBoJ+AIM6sLjlXsN/N3z5A+ICssbJMCu7k&#10;YTZttyaYanvjP7puQy5iCPsUFRQhuFRKnxVk0PetI47cv60NhgjrXOoabzHcVHKYJO/SYMmxoUBH&#10;3wVl5+3FKJhvstPl69cf3Mr+nI897wbr+1Kpbqf5HIMI1ISX+OleaAWjJK6NZ+IRkN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Vh3PDAAAA3A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line id="Connecteur droit 309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R/ZcIAAADcAAAADwAAAGRycy9kb3ducmV2LnhtbESPT4vCMBTE7wt+h/AEb2uqgut2jSKC&#10;4tF/4PVt87YtNi9tEzX66Y2w4HGYmd8w03kwlbhS60rLCgb9BARxZnXJuYLjYfU5AeE8ssbKMim4&#10;k4P5rPMxxVTbG+/ouve5iBB2KSoovK9TKV1WkEHXtzVx9P5sa9BH2eZSt3iLcFPJYZKMpcGS40KB&#10;NS0Lys77i1GAOpy/TqHhsN4eHmb12wy2vlGq1w2LHxCegn+H/9sbrWCUfMPr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R/Zc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Connecteur droit 310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dAJb8AAADcAAAADwAAAGRycy9kb3ducmV2LnhtbERPy4rCMBTdC/5DuAPubFoFRzpGGQTF&#10;pY+B2V6bO22xuWmbqNGvNwthlofzXqyCacSNeldbVpAlKQjiwuqaSwU/p814DsJ5ZI2NZVLwIAer&#10;5XCwwFzbOx/odvSliCHsclRQed/mUrqiIoMusS1x5P5sb9BH2JdS93iP4aaRkzSdSYM1x4YKW1pX&#10;VFyOV6MAdbh8/oaOw3Z/eprNucv2vlNq9BG+v0B4Cv5f/HbvtIJpFufHM/EI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DdAJb8AAADcAAAADwAAAAAAAAAAAAAAAACh&#10;AgAAZHJzL2Rvd25yZXYueG1sUEsFBgAAAAAEAAQA+QAAAI0DAAAAAA==&#10;" strokecolor="#f79646 [3209]" strokeweight="2pt">
                  <v:shadow on="t" color="black" opacity="24903f" origin=",.5" offset="0,.55556mm"/>
                </v:line>
                <v:line id="Connecteur droit 311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4M8YAAADcAAAADwAAAGRycy9kb3ducmV2LnhtbESPQWvCQBSE7wX/w/KEXkrdpIJIdBUV&#10;BEulramgx9fsaxLMvl2yq8Z/3xUKPQ4z8w0znXemERdqfW1ZQTpIQBAXVtdcKth/rZ/HIHxA1thY&#10;JgU38jCf9R6mmGl75R1d8lCKCGGfoYIqBJdJ6YuKDPqBdcTR+7GtwRBlW0rd4jXCTSNfkmQkDdYc&#10;Fyp0tKqoOOVno2D9UXyfl5/+4N7s++n45F26vb0q9djvFhMQgbrwH/5rb7SCYZrC/Uw8An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2uDP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A12C4D" w:rsidRDefault="00963A02" w:rsidP="00021690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D911A4" wp14:editId="4B86A043">
                <wp:simplePos x="0" y="0"/>
                <wp:positionH relativeFrom="column">
                  <wp:posOffset>-71120</wp:posOffset>
                </wp:positionH>
                <wp:positionV relativeFrom="paragraph">
                  <wp:posOffset>601345</wp:posOffset>
                </wp:positionV>
                <wp:extent cx="1476375" cy="373380"/>
                <wp:effectExtent l="0" t="0" r="0" b="0"/>
                <wp:wrapNone/>
                <wp:docPr id="4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A02" w:rsidRDefault="00963A02" w:rsidP="00963A02">
                            <w:r>
                              <w:t>Utilisateur /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5.6pt;margin-top:47.35pt;width:116.25pt;height:29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" filled="f" stroked="f">
                <v:textbox>
                  <w:txbxContent>
                    <w:p w:rsidR="00963A02" w:rsidRDefault="00963A02" w:rsidP="00963A02">
                      <w:r>
                        <w:t>Utilisateur / joueur</w:t>
                      </w:r>
                    </w:p>
                  </w:txbxContent>
                </v:textbox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14E6B5" wp14:editId="4BE39109">
                <wp:simplePos x="0" y="0"/>
                <wp:positionH relativeFrom="column">
                  <wp:posOffset>804545</wp:posOffset>
                </wp:positionH>
                <wp:positionV relativeFrom="paragraph">
                  <wp:posOffset>1241425</wp:posOffset>
                </wp:positionV>
                <wp:extent cx="1828800" cy="468630"/>
                <wp:effectExtent l="0" t="323850" r="0" b="331470"/>
                <wp:wrapNone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62168">
                          <a:off x="0" y="0"/>
                          <a:ext cx="18288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A02" w:rsidRDefault="00963A02" w:rsidP="00963A02">
                            <w:r>
                              <w:t>Modification touches / couleurs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63.35pt;margin-top:97.75pt;width:2in;height:36.9pt;rotation:1706304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" filled="f" stroked="f">
                <v:textbox>
                  <w:txbxContent>
                    <w:p w:rsidR="00963A02" w:rsidRDefault="00963A02" w:rsidP="00963A02">
                      <w:r>
                        <w:t>Modification touches / couleurs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231875" wp14:editId="4B6E21D6">
                <wp:simplePos x="0" y="0"/>
                <wp:positionH relativeFrom="column">
                  <wp:posOffset>728890</wp:posOffset>
                </wp:positionH>
                <wp:positionV relativeFrom="paragraph">
                  <wp:posOffset>974725</wp:posOffset>
                </wp:positionV>
                <wp:extent cx="1773645" cy="901700"/>
                <wp:effectExtent l="38100" t="19050" r="93345" b="107950"/>
                <wp:wrapNone/>
                <wp:docPr id="317" name="Connecteur droit avec flèch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45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7" o:spid="_x0000_s1026" type="#_x0000_t32" style="position:absolute;margin-left:57.4pt;margin-top:76.75pt;width:139.65pt;height:7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55A300" wp14:editId="175B279F">
                <wp:simplePos x="0" y="0"/>
                <wp:positionH relativeFrom="column">
                  <wp:posOffset>3719830</wp:posOffset>
                </wp:positionH>
                <wp:positionV relativeFrom="paragraph">
                  <wp:posOffset>707390</wp:posOffset>
                </wp:positionV>
                <wp:extent cx="1476375" cy="561975"/>
                <wp:effectExtent l="0" t="0" r="0" b="0"/>
                <wp:wrapNone/>
                <wp:docPr id="4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A02" w:rsidRDefault="00963A02" w:rsidP="00963A02">
                            <w:r>
                              <w:t>Ouverture menu « options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92.9pt;margin-top:55.7pt;width:116.25pt;height:4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" filled="f" stroked="f">
                <v:textbox>
                  <w:txbxContent>
                    <w:p w:rsidR="00963A02" w:rsidRDefault="00963A02" w:rsidP="00963A02">
                      <w:r>
                        <w:t>Ouverture menu « options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0BB277" wp14:editId="1ECA3F72">
                <wp:simplePos x="0" y="0"/>
                <wp:positionH relativeFrom="column">
                  <wp:posOffset>3719830</wp:posOffset>
                </wp:positionH>
                <wp:positionV relativeFrom="paragraph">
                  <wp:posOffset>403225</wp:posOffset>
                </wp:positionV>
                <wp:extent cx="0" cy="1131570"/>
                <wp:effectExtent l="114300" t="19050" r="76200" b="87630"/>
                <wp:wrapNone/>
                <wp:docPr id="313" name="Connecteur droit avec flèch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1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3" o:spid="_x0000_s1026" type="#_x0000_t32" style="position:absolute;margin-left:292.9pt;margin-top:31.75pt;width:0;height:89.1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F0C571" wp14:editId="62D34F66">
                <wp:simplePos x="0" y="0"/>
                <wp:positionH relativeFrom="column">
                  <wp:posOffset>2205355</wp:posOffset>
                </wp:positionH>
                <wp:positionV relativeFrom="paragraph">
                  <wp:posOffset>701675</wp:posOffset>
                </wp:positionV>
                <wp:extent cx="1114425" cy="571500"/>
                <wp:effectExtent l="0" t="0" r="0" b="0"/>
                <wp:wrapNone/>
                <wp:docPr id="4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A02" w:rsidRDefault="00963A02" w:rsidP="00963A02">
                            <w: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173.65pt;margin-top:55.25pt;width:87.75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" filled="f" stroked="f">
                <v:textbox>
                  <w:txbxContent>
                    <w:p w:rsidR="00963A02" w:rsidRDefault="00963A02" w:rsidP="00963A02">
                      <w:r>
                        <w:t>Retour</w:t>
                      </w:r>
                      <w:r>
                        <w:t xml:space="preserve"> menu </w:t>
                      </w:r>
                      <w: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99E39B" wp14:editId="2DBD8C33">
                <wp:simplePos x="0" y="0"/>
                <wp:positionH relativeFrom="column">
                  <wp:posOffset>3110230</wp:posOffset>
                </wp:positionH>
                <wp:positionV relativeFrom="paragraph">
                  <wp:posOffset>403225</wp:posOffset>
                </wp:positionV>
                <wp:extent cx="0" cy="1130935"/>
                <wp:effectExtent l="114300" t="38100" r="76200" b="88265"/>
                <wp:wrapNone/>
                <wp:docPr id="316" name="Connecteur droit avec flèch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6" o:spid="_x0000_s1026" type="#_x0000_t32" style="position:absolute;margin-left:244.9pt;margin-top:31.75pt;width:0;height:89.0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3A67E4" wp14:editId="02B075BE">
                <wp:simplePos x="0" y="0"/>
                <wp:positionH relativeFrom="column">
                  <wp:posOffset>900430</wp:posOffset>
                </wp:positionH>
                <wp:positionV relativeFrom="paragraph">
                  <wp:posOffset>193675</wp:posOffset>
                </wp:positionV>
                <wp:extent cx="1600200" cy="0"/>
                <wp:effectExtent l="0" t="76200" r="19050" b="152400"/>
                <wp:wrapNone/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12" o:spid="_x0000_s1026" type="#_x0000_t32" style="position:absolute;margin-left:70.9pt;margin-top:15.25pt;width:126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A19A51" wp14:editId="40A9FA48">
                <wp:simplePos x="0" y="0"/>
                <wp:positionH relativeFrom="column">
                  <wp:posOffset>2500630</wp:posOffset>
                </wp:positionH>
                <wp:positionV relativeFrom="paragraph">
                  <wp:posOffset>1534795</wp:posOffset>
                </wp:positionV>
                <wp:extent cx="1743075" cy="392430"/>
                <wp:effectExtent l="0" t="0" r="28575" b="26670"/>
                <wp:wrapNone/>
                <wp:docPr id="3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02" w:rsidRDefault="00963A02" w:rsidP="00963A02">
                            <w: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196.9pt;margin-top:120.85pt;width:137.25pt;height:30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" fillcolor="white [3201]" strokecolor="#f79646 [3209]" strokeweight="2pt">
                <v:textbox>
                  <w:txbxContent>
                    <w:p w:rsidR="00963A02" w:rsidRDefault="00963A02" w:rsidP="00963A02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Pr="00963A0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D82D4D" wp14:editId="6F4EA774">
                <wp:simplePos x="0" y="0"/>
                <wp:positionH relativeFrom="column">
                  <wp:posOffset>2500630</wp:posOffset>
                </wp:positionH>
                <wp:positionV relativeFrom="paragraph">
                  <wp:posOffset>12700</wp:posOffset>
                </wp:positionV>
                <wp:extent cx="1743075" cy="392430"/>
                <wp:effectExtent l="0" t="0" r="28575" b="266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A02" w:rsidRDefault="00963A02">
                            <w:r>
                              <w:t>Interface /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196.9pt;margin-top:1pt;width:137.25pt;height:3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" fillcolor="white [3201]" strokecolor="#f79646 [3209]" strokeweight="2pt">
                <v:textbox>
                  <w:txbxContent>
                    <w:p w:rsidR="00963A02" w:rsidRDefault="00963A02">
                      <w:r>
                        <w:t>Interface / menu 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A12C4D" w:rsidRPr="00A12C4D" w:rsidRDefault="00A12C4D" w:rsidP="00A12C4D">
      <w:pPr>
        <w:rPr>
          <w:sz w:val="24"/>
          <w:szCs w:val="24"/>
        </w:rPr>
      </w:pPr>
    </w:p>
    <w:p w:rsidR="00A12C4D" w:rsidRPr="00A12C4D" w:rsidRDefault="00A12C4D" w:rsidP="00A12C4D">
      <w:pPr>
        <w:rPr>
          <w:sz w:val="24"/>
          <w:szCs w:val="24"/>
        </w:rPr>
      </w:pPr>
    </w:p>
    <w:p w:rsidR="00A12C4D" w:rsidRPr="00A12C4D" w:rsidRDefault="00A12C4D" w:rsidP="00A12C4D">
      <w:pPr>
        <w:rPr>
          <w:sz w:val="24"/>
          <w:szCs w:val="24"/>
        </w:rPr>
      </w:pPr>
    </w:p>
    <w:p w:rsidR="00A12C4D" w:rsidRPr="00A12C4D" w:rsidRDefault="00A12C4D" w:rsidP="00A12C4D">
      <w:pPr>
        <w:rPr>
          <w:sz w:val="24"/>
          <w:szCs w:val="24"/>
        </w:rPr>
      </w:pPr>
    </w:p>
    <w:p w:rsidR="00A12C4D" w:rsidRPr="00A12C4D" w:rsidRDefault="007B0CDE" w:rsidP="00A12C4D">
      <w:pPr>
        <w:rPr>
          <w:sz w:val="24"/>
          <w:szCs w:val="24"/>
        </w:rPr>
      </w:pPr>
      <w:r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B45762B" wp14:editId="32D347E2">
                <wp:simplePos x="0" y="0"/>
                <wp:positionH relativeFrom="column">
                  <wp:posOffset>3776980</wp:posOffset>
                </wp:positionH>
                <wp:positionV relativeFrom="paragraph">
                  <wp:posOffset>226695</wp:posOffset>
                </wp:positionV>
                <wp:extent cx="390525" cy="447675"/>
                <wp:effectExtent l="57150" t="38100" r="85725" b="104775"/>
                <wp:wrapNone/>
                <wp:docPr id="517" name="Groupe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447675"/>
                          <a:chOff x="0" y="0"/>
                          <a:chExt cx="390525" cy="447675"/>
                        </a:xfrm>
                      </wpg:grpSpPr>
                      <wps:wsp>
                        <wps:cNvPr id="531" name="Connecteur droit avec flèche 531"/>
                        <wps:cNvCnPr/>
                        <wps:spPr>
                          <a:xfrm flipV="1">
                            <a:off x="390525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Connecteur droit 532"/>
                        <wps:cNvCnPr/>
                        <wps:spPr>
                          <a:xfrm>
                            <a:off x="0" y="4476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Connecteur droit 533"/>
                        <wps:cNvCnPr/>
                        <wps:spPr>
                          <a:xfrm flipV="1">
                            <a:off x="0" y="0"/>
                            <a:ext cx="0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17" o:spid="_x0000_s1026" style="position:absolute;margin-left:297.4pt;margin-top:17.85pt;width:30.75pt;height:35.25pt;z-index:251799552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">
                <v:shape id="Connecteur droit avec flèche 531" o:spid="_x0000_s1027" type="#_x0000_t32" style="position:absolute;left:390525;width:0;height:44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9isYAAADcAAAADwAAAGRycy9kb3ducmV2LnhtbESPQWvCQBSE7wX/w/IEb7pRsS2pq2hQ&#10;0ENB05a2t0f2NQlm34bdVeO/7xaEHoeZ+YaZLzvTiAs5X1tWMB4lIIgLq2suFby/bYfPIHxA1thY&#10;JgU38rBc9B7mmGp75SNd8lCKCGGfooIqhDaV0hcVGfQj2xJH78c6gyFKV0rt8BrhppGTJHmUBmuO&#10;CxW2lFVUnPKzUfD1kenZp3sy6+x8MN/b/al+nW6UGvS71QuIQF34D9/bO61gNh3D35l4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OvYr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line id="Connecteur droit 532" o:spid="_x0000_s1028" style="position:absolute;visibility:visible;mso-wrap-style:square" from="0,447675" to="39052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q43McAAADcAAAADwAAAGRycy9kb3ducmV2LnhtbESP3WoCMRSE7wu+QziCN0WzWiyyNYoK&#10;gqK09Qfs5enmdHdxcxI2Ude3b4RCL4eZ+YYZTxtTiSvVvrSsoN9LQBBnVpecKzgelt0RCB+QNVaW&#10;ScGdPEwnracxptreeEfXfchFhLBPUUERgkul9FlBBn3POuLo/djaYIiyzqWu8RbhppKDJHmVBkuO&#10;CwU6WhSUnfcXo2D5kX1f5p/+5Db2/fz17F1/e18r1Wk3szcQgZrwH/5rr7SC4csAH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Wrjc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533" o:spid="_x0000_s1029" style="position:absolute;flip:y;visibility:visible;mso-wrap-style:square" from="0,0" to="0,44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tAysQAAADcAAAADwAAAGRycy9kb3ducmV2LnhtbESPQWvCQBSE7wX/w/IK3uomlVaJrkEK&#10;Fo9pFLw+s69JMPs2yW5121/fLRQ8DjPzDbPOg+nElUbXWlaQzhIQxJXVLdcKjofd0xKE88gaO8uk&#10;4Jsc5JvJwxozbW/8QdfS1yJC2GWooPG+z6R0VUMG3cz2xNH7tKNBH+VYSz3iLcJNJ5+T5FUabDku&#10;NNjTW0PVpfwyClCHy+IUBg7vxeHH7M5DWvhBqelj2K5AeAr+Hv5v77WCl/kc/s7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0DK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A12C4D" w:rsidRPr="00A12C4D" w:rsidRDefault="007B0CDE" w:rsidP="00A12C4D">
      <w:pPr>
        <w:rPr>
          <w:sz w:val="24"/>
          <w:szCs w:val="24"/>
        </w:rPr>
      </w:pPr>
      <w:r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B9808B" wp14:editId="12852F03">
                <wp:simplePos x="0" y="0"/>
                <wp:positionH relativeFrom="column">
                  <wp:posOffset>4243705</wp:posOffset>
                </wp:positionH>
                <wp:positionV relativeFrom="paragraph">
                  <wp:posOffset>34290</wp:posOffset>
                </wp:positionV>
                <wp:extent cx="1476375" cy="657225"/>
                <wp:effectExtent l="0" t="0" r="0" b="0"/>
                <wp:wrapNone/>
                <wp:docPr id="5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Modifications touches/couleurs sauvegardées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334.15pt;margin-top:2.7pt;width:116.25pt;height:5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" filled="f" stroked="f">
                <v:textbox>
                  <w:txbxContent>
                    <w:p w:rsidR="007B0CDE" w:rsidRDefault="007B0CDE" w:rsidP="007B0CDE">
                      <w:r>
                        <w:t>Modifications touches/couleurs sauvegardées</w:t>
                      </w:r>
                    </w:p>
                  </w:txbxContent>
                </v:textbox>
              </v:shape>
            </w:pict>
          </mc:Fallback>
        </mc:AlternateContent>
      </w:r>
    </w:p>
    <w:p w:rsidR="00A12C4D" w:rsidRDefault="00A12C4D" w:rsidP="00A12C4D">
      <w:pPr>
        <w:rPr>
          <w:sz w:val="24"/>
          <w:szCs w:val="24"/>
        </w:rPr>
      </w:pPr>
    </w:p>
    <w:p w:rsidR="000C0C51" w:rsidRPr="00A12C4D" w:rsidRDefault="000C0C51" w:rsidP="000C0C51">
      <w:pPr>
        <w:rPr>
          <w:sz w:val="24"/>
          <w:szCs w:val="24"/>
          <w:u w:val="single"/>
        </w:rPr>
      </w:pPr>
      <w:r w:rsidRPr="00A12C4D">
        <w:rPr>
          <w:sz w:val="24"/>
          <w:szCs w:val="24"/>
          <w:u w:val="single"/>
        </w:rPr>
        <w:t>Diagramme de collaboration « Gestion des paramètres »</w:t>
      </w:r>
    </w:p>
    <w:p w:rsidR="000C0C51" w:rsidRPr="00DB278B" w:rsidRDefault="000C0C51" w:rsidP="000C0C51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21E958" wp14:editId="7C0199AD">
                <wp:simplePos x="0" y="0"/>
                <wp:positionH relativeFrom="column">
                  <wp:posOffset>1024255</wp:posOffset>
                </wp:positionH>
                <wp:positionV relativeFrom="paragraph">
                  <wp:posOffset>267971</wp:posOffset>
                </wp:positionV>
                <wp:extent cx="1476375" cy="373448"/>
                <wp:effectExtent l="0" t="0" r="0" b="0"/>
                <wp:wrapNone/>
                <wp:docPr id="4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4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0C0C51" w:rsidP="000C0C51">
                            <w:r>
                              <w:t>Sélection « scores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80.65pt;margin-top:21.1pt;width:116.25pt;height:29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" filled="f" stroked="f">
                <v:textbox>
                  <w:txbxContent>
                    <w:p w:rsidR="000C0C51" w:rsidRDefault="000C0C51" w:rsidP="000C0C51">
                      <w:r>
                        <w:t>Sélection « </w:t>
                      </w:r>
                      <w:r>
                        <w:t>scores</w:t>
                      </w:r>
                      <w: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64717157" wp14:editId="6F15FB3B">
                <wp:simplePos x="0" y="0"/>
                <wp:positionH relativeFrom="column">
                  <wp:posOffset>466568</wp:posOffset>
                </wp:positionH>
                <wp:positionV relativeFrom="paragraph">
                  <wp:posOffset>116205</wp:posOffset>
                </wp:positionV>
                <wp:extent cx="331470" cy="812800"/>
                <wp:effectExtent l="57150" t="38100" r="49530" b="82550"/>
                <wp:wrapNone/>
                <wp:docPr id="411" name="Groupe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412" name="Ellipse 412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Connecteur droit 413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Connecteur droit 414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415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Connecteur droit 416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Connecteur droit 417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1" o:spid="_x0000_s1026" style="position:absolute;margin-left:36.75pt;margin-top:9.15pt;width:26.1pt;height:64pt;z-index:251832320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">
                <v:oval id="Ellipse 412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+b8QA&#10;AADcAAAADwAAAGRycy9kb3ducmV2LnhtbESPQWuDQBSE74X8h+UFeqtrQqqpdRNCoDRXk0JzfLiv&#10;KnXfqrtV8++zhUKPw8w3w+T72bRipME1lhWsohgEcWl1w5WCj8vb0xaE88gaW8uk4EYO9rvFQ46Z&#10;thMXNJ59JUIJuwwV1N53mZSurMmgi2xHHLwvOxj0QQ6V1ANOody0ch3HiTTYcFiosaNjTeX3+cco&#10;2BTYJ8/vZuz76+fmZl/SKa1SpR6X8+EVhKfZ/4f/6JMO3GoNv2fC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e/m/EAAAA3A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13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OuscAAADcAAAADwAAAGRycy9kb3ducmV2LnhtbESP3WoCMRSE7wu+QzhCb4pmt5Uiq1Fs&#10;QWhpsf6BXh43x93FzUnYRF3fvhEKvRxm5htmPG1NLS7U+MqygrSfgCDOra64ULDdzHtDED4ga6wt&#10;k4IbeZhOOg9jzLS98oou61CICGGfoYIyBJdJ6fOSDPq+dcTRO9rGYIiyKaRu8BrhppbPSfIqDVYc&#10;F0p09F5SflqfjYL5T344vy39zn3ZxWn/5F36fftU6rHbzkYgArXhP/zX/tAKBukL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Qk66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414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WzsYAAADcAAAADwAAAGRycy9kb3ducmV2LnhtbESPQWvCQBSE70L/w/IKvUjdRERK6ipV&#10;ECyKtmmhPb5mX5Ng9u2SXTX+e1cQPA4z8w0zmXWmEUdqfW1ZQTpIQBAXVtdcKvj+Wj6/gPABWWNj&#10;mRScycNs+tCbYKbtiT/pmIdSRAj7DBVUIbhMSl9UZNAPrCOO3r9tDYYo21LqFk8Rbho5TJKxNFhz&#10;XKjQ0aKiYp8fjILlrvg7zD/8j1vb7f637126Ob8r9fTYvb2CCNSFe/jWXmkFo3QE1zPxCMjp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r1s7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415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ou2MMAAADcAAAADwAAAGRycy9kb3ducmV2LnhtbESPQWvCQBSE70L/w/IK3nQT0Vaiq5SC&#10;4tGq0Osz+0yC2bdJdtXVX+8WCh6HmfmGmS+DqcWVOldZVpAOExDEudUVFwoO+9VgCsJ5ZI21ZVJw&#10;JwfLxVtvjpm2N/6h684XIkLYZaig9L7JpHR5SQbd0DbE0TvZzqCPsiuk7vAW4aaWoyT5kAYrjgsl&#10;NvRdUn7eXYwC1OH8+RtaDuvt/mFWxzbd+lap/nv4moHwFPwr/N/eaAXjdAJ/Z+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qLtjDAAAA3A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line id="Connecteur droit 416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iwr8IAAADcAAAADwAAAGRycy9kb3ducmV2LnhtbESPQYvCMBSE74L/ITxhb5p2WVypRhFB&#10;8eiq4PXZPNti89I2WY3++o0g7HGYmW+Y2SKYWtyoc5VlBekoAUGcW11xoeB4WA8nIJxH1lhbJgUP&#10;crCY93szzLS98w/d9r4QEcIuQwWl900mpctLMuhGtiGO3sV2Bn2UXSF1h/cIN7X8TJKxNFhxXCix&#10;oVVJ+XX/axSgDtfvU2g5bHaHp1mf23TnW6U+BmE5BeEp+P/wu73VCr7SMbzOx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iwr8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Connecteur droit 417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IuccAAADcAAAADwAAAGRycy9kb3ducmV2LnhtbESP3WoCMRSE7wu+QzhCb4pmtxQrq1Fs&#10;QWhpsf6BXh43x93FzUnYRF3fvhEKvRxm5htmPG1NLS7U+MqygrSfgCDOra64ULDdzHtDED4ga6wt&#10;k4IbeZhOOg9jzLS98oou61CICGGfoYIyBJdJ6fOSDPq+dcTRO9rGYIiyKaRu8BrhppbPSTKQBiuO&#10;CyU6ei8pP63PRsH8Jz+c35Z+577s4rR/8i79vn0q9dhtZyMQgdrwH/5rf2gFL+kr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eUi5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bookmarkEnd w:id="0"/>
    </w:p>
    <w:p w:rsidR="000C0C51" w:rsidRDefault="000C0C51" w:rsidP="000C0C51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540477" wp14:editId="673C10C9">
                <wp:simplePos x="0" y="0"/>
                <wp:positionH relativeFrom="column">
                  <wp:posOffset>-71120</wp:posOffset>
                </wp:positionH>
                <wp:positionV relativeFrom="paragraph">
                  <wp:posOffset>601345</wp:posOffset>
                </wp:positionV>
                <wp:extent cx="1476375" cy="373380"/>
                <wp:effectExtent l="0" t="0" r="0" b="0"/>
                <wp:wrapNone/>
                <wp:docPr id="4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0C0C51" w:rsidP="000C0C51">
                            <w:r>
                              <w:t>Utilisateur /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5.6pt;margin-top:47.35pt;width:116.25pt;height:29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" filled="f" stroked="f">
                <v:textbox>
                  <w:txbxContent>
                    <w:p w:rsidR="000C0C51" w:rsidRDefault="000C0C51" w:rsidP="000C0C51">
                      <w:r>
                        <w:t>Utilisateur / joueur</w:t>
                      </w:r>
                    </w:p>
                  </w:txbxContent>
                </v:textbox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65CDAC5" wp14:editId="334172B0">
                <wp:simplePos x="0" y="0"/>
                <wp:positionH relativeFrom="column">
                  <wp:posOffset>804545</wp:posOffset>
                </wp:positionH>
                <wp:positionV relativeFrom="paragraph">
                  <wp:posOffset>1241425</wp:posOffset>
                </wp:positionV>
                <wp:extent cx="1828800" cy="468630"/>
                <wp:effectExtent l="0" t="323850" r="0" b="331470"/>
                <wp:wrapNone/>
                <wp:docPr id="4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62168">
                          <a:off x="0" y="0"/>
                          <a:ext cx="18288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3D7B5A" w:rsidP="000C0C51">
                            <w:r>
                              <w:t>Consulter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63.35pt;margin-top:97.75pt;width:2in;height:36.9pt;rotation:1706304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" filled="f" stroked="f">
                <v:textbox>
                  <w:txbxContent>
                    <w:p w:rsidR="000C0C51" w:rsidRDefault="003D7B5A" w:rsidP="000C0C51">
                      <w:r>
                        <w:t>Consulter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D98979" wp14:editId="647BE85B">
                <wp:simplePos x="0" y="0"/>
                <wp:positionH relativeFrom="column">
                  <wp:posOffset>728890</wp:posOffset>
                </wp:positionH>
                <wp:positionV relativeFrom="paragraph">
                  <wp:posOffset>974725</wp:posOffset>
                </wp:positionV>
                <wp:extent cx="1773645" cy="901700"/>
                <wp:effectExtent l="38100" t="19050" r="93345" b="107950"/>
                <wp:wrapNone/>
                <wp:docPr id="420" name="Connecteur droit avec flèch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645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20" o:spid="_x0000_s1026" type="#_x0000_t32" style="position:absolute;margin-left:57.4pt;margin-top:76.75pt;width:139.65pt;height:7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8DDF94" wp14:editId="5DC6CF2F">
                <wp:simplePos x="0" y="0"/>
                <wp:positionH relativeFrom="column">
                  <wp:posOffset>3719830</wp:posOffset>
                </wp:positionH>
                <wp:positionV relativeFrom="paragraph">
                  <wp:posOffset>707390</wp:posOffset>
                </wp:positionV>
                <wp:extent cx="1476375" cy="561975"/>
                <wp:effectExtent l="0" t="0" r="0" b="0"/>
                <wp:wrapNone/>
                <wp:docPr id="4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0C0C51" w:rsidP="000C0C51">
                            <w:r>
                              <w:t>Ouverture menu « scores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292.9pt;margin-top:55.7pt;width:116.25pt;height:4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" filled="f" stroked="f">
                <v:textbox>
                  <w:txbxContent>
                    <w:p w:rsidR="000C0C51" w:rsidRDefault="000C0C51" w:rsidP="000C0C51">
                      <w:r>
                        <w:t>Ouverture menu « </w:t>
                      </w:r>
                      <w:r>
                        <w:t>scores</w:t>
                      </w:r>
                      <w: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07348A" wp14:editId="427757BE">
                <wp:simplePos x="0" y="0"/>
                <wp:positionH relativeFrom="column">
                  <wp:posOffset>3719830</wp:posOffset>
                </wp:positionH>
                <wp:positionV relativeFrom="paragraph">
                  <wp:posOffset>403225</wp:posOffset>
                </wp:positionV>
                <wp:extent cx="0" cy="1131570"/>
                <wp:effectExtent l="114300" t="19050" r="76200" b="87630"/>
                <wp:wrapNone/>
                <wp:docPr id="422" name="Connecteur droit avec flèch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1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22" o:spid="_x0000_s1026" type="#_x0000_t32" style="position:absolute;margin-left:292.9pt;margin-top:31.75pt;width:0;height:89.1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6DE40B" wp14:editId="4DD279E6">
                <wp:simplePos x="0" y="0"/>
                <wp:positionH relativeFrom="column">
                  <wp:posOffset>2205355</wp:posOffset>
                </wp:positionH>
                <wp:positionV relativeFrom="paragraph">
                  <wp:posOffset>701675</wp:posOffset>
                </wp:positionV>
                <wp:extent cx="1114425" cy="571500"/>
                <wp:effectExtent l="0" t="0" r="0" b="0"/>
                <wp:wrapNone/>
                <wp:docPr id="4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0C0C51" w:rsidP="000C0C51">
                            <w: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173.65pt;margin-top:55.25pt;width:87.75pt;height: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" filled="f" stroked="f">
                <v:textbox>
                  <w:txbxContent>
                    <w:p w:rsidR="000C0C51" w:rsidRDefault="000C0C51" w:rsidP="000C0C51">
                      <w:r>
                        <w:t>Retour menu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9B48CB" wp14:editId="46445E3A">
                <wp:simplePos x="0" y="0"/>
                <wp:positionH relativeFrom="column">
                  <wp:posOffset>3110230</wp:posOffset>
                </wp:positionH>
                <wp:positionV relativeFrom="paragraph">
                  <wp:posOffset>403225</wp:posOffset>
                </wp:positionV>
                <wp:extent cx="0" cy="1130935"/>
                <wp:effectExtent l="114300" t="38100" r="76200" b="88265"/>
                <wp:wrapNone/>
                <wp:docPr id="431" name="Connecteur droit avec flèch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31" o:spid="_x0000_s1026" type="#_x0000_t32" style="position:absolute;margin-left:244.9pt;margin-top:31.75pt;width:0;height:89.0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DF9FAD" wp14:editId="68FD8A0F">
                <wp:simplePos x="0" y="0"/>
                <wp:positionH relativeFrom="column">
                  <wp:posOffset>900430</wp:posOffset>
                </wp:positionH>
                <wp:positionV relativeFrom="paragraph">
                  <wp:posOffset>193675</wp:posOffset>
                </wp:positionV>
                <wp:extent cx="1600200" cy="0"/>
                <wp:effectExtent l="0" t="76200" r="19050" b="152400"/>
                <wp:wrapNone/>
                <wp:docPr id="432" name="Connecteur droit avec flèch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2" o:spid="_x0000_s1026" type="#_x0000_t32" style="position:absolute;margin-left:70.9pt;margin-top:15.25pt;width:126pt;height:0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63A0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A655F6" wp14:editId="453CA984">
                <wp:simplePos x="0" y="0"/>
                <wp:positionH relativeFrom="column">
                  <wp:posOffset>2500630</wp:posOffset>
                </wp:positionH>
                <wp:positionV relativeFrom="paragraph">
                  <wp:posOffset>1534795</wp:posOffset>
                </wp:positionV>
                <wp:extent cx="1743075" cy="392430"/>
                <wp:effectExtent l="0" t="0" r="28575" b="26670"/>
                <wp:wrapNone/>
                <wp:docPr id="4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51" w:rsidRDefault="000C0C51" w:rsidP="000C0C51">
                            <w: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96.9pt;margin-top:120.85pt;width:137.25pt;height:30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" fillcolor="white [3201]" strokecolor="#f79646 [3209]" strokeweight="2pt">
                <v:textbox>
                  <w:txbxContent>
                    <w:p w:rsidR="000C0C51" w:rsidRDefault="000C0C51" w:rsidP="000C0C51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Pr="00963A0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3FFD0D" wp14:editId="08DBBC3C">
                <wp:simplePos x="0" y="0"/>
                <wp:positionH relativeFrom="column">
                  <wp:posOffset>2500630</wp:posOffset>
                </wp:positionH>
                <wp:positionV relativeFrom="paragraph">
                  <wp:posOffset>12700</wp:posOffset>
                </wp:positionV>
                <wp:extent cx="1743075" cy="392430"/>
                <wp:effectExtent l="0" t="0" r="28575" b="26670"/>
                <wp:wrapNone/>
                <wp:docPr id="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C51" w:rsidRDefault="000C0C51" w:rsidP="000C0C51">
                            <w:r>
                              <w:t>Interface /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96.9pt;margin-top:1pt;width:137.25pt;height:30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" fillcolor="white [3201]" strokecolor="#f79646 [3209]" strokeweight="2pt">
                <v:textbox>
                  <w:txbxContent>
                    <w:p w:rsidR="000C0C51" w:rsidRDefault="000C0C51" w:rsidP="000C0C51">
                      <w:r>
                        <w:t>Interface / menu 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0C0C51" w:rsidRPr="00A12C4D" w:rsidRDefault="000C0C51" w:rsidP="000C0C51">
      <w:pPr>
        <w:rPr>
          <w:sz w:val="24"/>
          <w:szCs w:val="24"/>
        </w:rPr>
      </w:pPr>
    </w:p>
    <w:p w:rsidR="000C0C51" w:rsidRPr="00A12C4D" w:rsidRDefault="003D7B5A" w:rsidP="000C0C51">
      <w:pPr>
        <w:rPr>
          <w:sz w:val="24"/>
          <w:szCs w:val="24"/>
        </w:rPr>
      </w:pPr>
      <w:r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AC8A38" wp14:editId="0F3F6B33">
                <wp:simplePos x="0" y="0"/>
                <wp:positionH relativeFrom="column">
                  <wp:posOffset>-204470</wp:posOffset>
                </wp:positionH>
                <wp:positionV relativeFrom="paragraph">
                  <wp:posOffset>114300</wp:posOffset>
                </wp:positionV>
                <wp:extent cx="3067050" cy="2094866"/>
                <wp:effectExtent l="57150" t="38100" r="57150" b="95885"/>
                <wp:wrapNone/>
                <wp:docPr id="556" name="Groupe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2094866"/>
                          <a:chOff x="-152400" y="-1647764"/>
                          <a:chExt cx="3067050" cy="2095440"/>
                        </a:xfrm>
                      </wpg:grpSpPr>
                      <wps:wsp>
                        <wps:cNvPr id="557" name="Connecteur droit avec flèche 557"/>
                        <wps:cNvCnPr/>
                        <wps:spPr>
                          <a:xfrm flipV="1">
                            <a:off x="-152400" y="-1647764"/>
                            <a:ext cx="180975" cy="1809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Connecteur droit 558"/>
                        <wps:cNvCnPr/>
                        <wps:spPr>
                          <a:xfrm flipV="1">
                            <a:off x="-152400" y="445771"/>
                            <a:ext cx="306705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Connecteur droit 559"/>
                        <wps:cNvCnPr/>
                        <wps:spPr>
                          <a:xfrm flipV="1">
                            <a:off x="-152400" y="-1464834"/>
                            <a:ext cx="0" cy="1910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56" o:spid="_x0000_s1026" style="position:absolute;margin-left:-16.1pt;margin-top:9pt;width:241.5pt;height:164.95pt;z-index:251851776;mso-width-relative:margin;mso-height-relative:margin" coordorigin="-1524,-16477" coordsize="30670,20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">
                <v:shape id="Connecteur droit avec flèche 557" o:spid="_x0000_s1027" type="#_x0000_t32" style="position:absolute;left:-1524;top:-16477;width:1809;height:1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lxcYAAADcAAAADwAAAGRycy9kb3ducmV2LnhtbESPQWvCQBSE7wX/w/IEb3XTSrSkrqKh&#10;QnsQ1Cptb4/saxLMvg27q6b/visIHoeZ+YaZzjvTiDM5X1tW8DRMQBAXVtdcKth/rh5fQPiArLGx&#10;TAr+yMN81nuYYqbthbd03oVSRAj7DBVUIbSZlL6oyKAf2pY4er/WGQxRulJqh5cIN418TpKxNFhz&#10;XKiwpbyi4rg7GQXfh1ynX25ilvlpY35WH8d6PXpTatDvFq8gAnXhHr6137WCNJ3A9Uw8AnL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0ZcXGAAAA3AAAAA8AAAAAAAAA&#10;AAAAAAAAoQIAAGRycy9kb3ducmV2LnhtbFBLBQYAAAAABAAEAPkAAACUAwAAAAA=&#10;" strokecolor="#f79646 [3209]" strokeweight="2pt">
                  <v:stroke endarrow="open"/>
                  <v:shadow on="t" color="black" opacity="24903f" origin=",.5" offset="0,.55556mm"/>
                </v:shape>
                <v:line id="Connecteur droit 558" o:spid="_x0000_s1028" style="position:absolute;flip:y;visibility:visible;mso-wrap-style:square" from="-1524,4457" to="29146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3G74AAADcAAAADwAAAGRycy9kb3ducmV2LnhtbERPy4rCMBTdD/gP4QruxlTBB9UoIigu&#10;HRXcXptrW2xu2iZq9OsnC8Hl4bzny2Aq8aDWlZYVDPoJCOLM6pJzBafj5ncKwnlkjZVlUvAiB8tF&#10;52eOqbZP/qPHwecihrBLUUHhfZ1K6bKCDLq+rYkjd7WtQR9hm0vd4jOGm0oOk2QsDZYcGwqsaV1Q&#10;djvcjQLU4TY5h4bDdn98m82lGex9o1SvG1YzEJ6C/4o/7p1WMBrFtfFMPAJy8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YDcbvgAAANwAAAAPAAAAAAAAAAAAAAAAAKEC&#10;AABkcnMvZG93bnJldi54bWxQSwUGAAAAAAQABAD5AAAAjAMAAAAA&#10;" strokecolor="#f79646 [3209]" strokeweight="2pt">
                  <v:shadow on="t" color="black" opacity="24903f" origin=",.5" offset="0,.55556mm"/>
                </v:line>
                <v:line id="Connecteur droit 559" o:spid="_x0000_s1029" style="position:absolute;flip:y;visibility:visible;mso-wrap-style:square" from="-1524,-14648" to="-1524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ySgMQAAADcAAAADwAAAGRycy9kb3ducmV2LnhtbESPQWvCQBSE7wX/w/IK3uomBVuNrkEK&#10;Fo9pFLw+s69JMPs2yW5121/fLRQ8DjPzDbPOg+nElUbXWlaQzhIQxJXVLdcKjofd0wKE88gaO8uk&#10;4Jsc5JvJwxozbW/8QdfS1yJC2GWooPG+z6R0VUMG3cz2xNH7tKNBH+VYSz3iLcJNJ5+T5EUabDku&#10;NNjTW0PVpfwyClCHy+spDBzei8OP2Z2HtPCDUtPHsF2B8BT8Pfzf3msF8/kS/s7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JKA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417F6AE" wp14:editId="065F6414">
                <wp:simplePos x="0" y="0"/>
                <wp:positionH relativeFrom="column">
                  <wp:posOffset>252730</wp:posOffset>
                </wp:positionH>
                <wp:positionV relativeFrom="paragraph">
                  <wp:posOffset>295275</wp:posOffset>
                </wp:positionV>
                <wp:extent cx="2333625" cy="1352550"/>
                <wp:effectExtent l="57150" t="19050" r="161925" b="95250"/>
                <wp:wrapNone/>
                <wp:docPr id="548" name="Groupe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352550"/>
                          <a:chOff x="-152400" y="-904875"/>
                          <a:chExt cx="2333625" cy="1352550"/>
                        </a:xfrm>
                      </wpg:grpSpPr>
                      <wps:wsp>
                        <wps:cNvPr id="549" name="Connecteur droit avec flèche 549"/>
                        <wps:cNvCnPr/>
                        <wps:spPr>
                          <a:xfrm flipV="1">
                            <a:off x="2181225" y="45721"/>
                            <a:ext cx="0" cy="4000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Connecteur droit 550"/>
                        <wps:cNvCnPr/>
                        <wps:spPr>
                          <a:xfrm flipV="1">
                            <a:off x="-152400" y="445771"/>
                            <a:ext cx="2333625" cy="1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Connecteur droit 551"/>
                        <wps:cNvCnPr/>
                        <wps:spPr>
                          <a:xfrm flipV="1">
                            <a:off x="-152400" y="-904875"/>
                            <a:ext cx="0" cy="1350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48" o:spid="_x0000_s1026" style="position:absolute;margin-left:19.9pt;margin-top:23.25pt;width:183.75pt;height:106.5pt;z-index:251847680;mso-width-relative:margin;mso-height-relative:margin" coordorigin="-1524,-9048" coordsize="23336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">
                <v:shape id="Connecteur droit avec flèche 549" o:spid="_x0000_s1027" type="#_x0000_t32" style="position:absolute;left:21812;top:457;width:0;height:4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7C8cgAAADcAAAADwAAAGRycy9kb3ducmV2LnhtbESPT2sCMRTE74V+h/CE3mrW+qd1NUq7&#10;KLSHgrWKentsnruLm5clibp++6ZQ6HGYmd8w03lranEh5yvLCnrdBARxbnXFhYLN9/LxBYQPyBpr&#10;y6TgRh7ms/u7KabaXvmLLutQiAhhn6KCMoQmldLnJRn0XdsQR+9oncEQpSukdniNcFPLpyQZSYMV&#10;x4USG8pKyk/rs1Gw32Z6uHPP5i07r8xh+XGqPvsLpR467esERKA2/If/2u9awXAwht8z8QjI2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z7C8cgAAADcAAAADwAAAAAA&#10;AAAAAAAAAAChAgAAZHJzL2Rvd25yZXYueG1sUEsFBgAAAAAEAAQA+QAAAJYDAAAAAA==&#10;" strokecolor="#f79646 [3209]" strokeweight="2pt">
                  <v:stroke endarrow="open"/>
                  <v:shadow on="t" color="black" opacity="24903f" origin=",.5" offset="0,.55556mm"/>
                </v:shape>
                <v:line id="Connecteur droit 550" o:spid="_x0000_s1028" style="position:absolute;flip:y;visibility:visible;mso-wrap-style:square" from="-1524,4457" to="2181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Y7Hb4AAADcAAAADwAAAGRycy9kb3ducmV2LnhtbERPy4rCMBTdD/gP4QruxlTBB9UoIigu&#10;HRXcXptrW2xu2iZq9OsnC8Hl4bzny2Aq8aDWlZYVDPoJCOLM6pJzBafj5ncKwnlkjZVlUvAiB8tF&#10;52eOqbZP/qPHwecihrBLUUHhfZ1K6bKCDLq+rYkjd7WtQR9hm0vd4jOGm0oOk2QsDZYcGwqsaV1Q&#10;djvcjQLU4TY5h4bDdn98m82lGex9o1SvG1YzEJ6C/4o/7p1WMBrF+fFMPAJy8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FjsdvgAAANwAAAAPAAAAAAAAAAAAAAAAAKEC&#10;AABkcnMvZG93bnJldi54bWxQSwUGAAAAAAQABAD5AAAAjAMAAAAA&#10;" strokecolor="#f79646 [3209]" strokeweight="2pt">
                  <v:shadow on="t" color="black" opacity="24903f" origin=",.5" offset="0,.55556mm"/>
                </v:line>
                <v:line id="Connecteur droit 551" o:spid="_x0000_s1029" style="position:absolute;flip:y;visibility:visible;mso-wrap-style:square" from="-1524,-9048" to="-1524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qehsIAAADcAAAADwAAAGRycy9kb3ducmV2LnhtbESPQYvCMBSE7wv+h/AEb2vaBXelGkUE&#10;xaOrgtdn82yLzUvbZDX6640g7HGYmW+Y6TyYWlypc5VlBekwAUGcW11xoeCwX32OQTiPrLG2TAru&#10;5GA+631MMdP2xr903flCRAi7DBWU3jeZlC4vyaAb2oY4emfbGfRRdoXUHd4i3NTyK0m+pcGK40KJ&#10;DS1Lyi+7P6MAdbj8HEPLYb3dP8zq1KZb3yo16IfFBISn4P/D7/ZGKxiNUnidi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qehs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148F1834" wp14:editId="50A03A90">
                <wp:simplePos x="0" y="0"/>
                <wp:positionH relativeFrom="column">
                  <wp:posOffset>625107</wp:posOffset>
                </wp:positionH>
                <wp:positionV relativeFrom="paragraph">
                  <wp:posOffset>247651</wp:posOffset>
                </wp:positionV>
                <wp:extent cx="1877428" cy="1002029"/>
                <wp:effectExtent l="114300" t="38100" r="46990" b="84455"/>
                <wp:wrapNone/>
                <wp:docPr id="552" name="Groupe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428" cy="1002029"/>
                          <a:chOff x="524777" y="-2068828"/>
                          <a:chExt cx="1877428" cy="1002282"/>
                        </a:xfrm>
                      </wpg:grpSpPr>
                      <wps:wsp>
                        <wps:cNvPr id="553" name="Connecteur droit avec flèche 553"/>
                        <wps:cNvCnPr/>
                        <wps:spPr>
                          <a:xfrm flipH="1" flipV="1">
                            <a:off x="524777" y="-2068828"/>
                            <a:ext cx="5816" cy="10022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Connecteur droit 554"/>
                        <wps:cNvCnPr/>
                        <wps:spPr>
                          <a:xfrm flipV="1">
                            <a:off x="530593" y="-1080518"/>
                            <a:ext cx="1871612" cy="12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52" o:spid="_x0000_s1026" style="position:absolute;margin-left:49.2pt;margin-top:19.5pt;width:147.85pt;height:78.9pt;z-index:251849728;mso-width-relative:margin;mso-height-relative:margin" coordorigin="5247,-20688" coordsize="18774,1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">
                <v:shape id="Connecteur droit avec flèche 553" o:spid="_x0000_s1027" type="#_x0000_t32" style="position:absolute;left:5247;top:-20688;width:58;height:10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EasQAAADcAAAADwAAAGRycy9kb3ducmV2LnhtbESPQUvDQBSE70L/w/IEb3ZXpRJit0UK&#10;FcWTaSj09sy+ZoPZtyH7bNN/7wqCx2FmvmGW6yn06kRj6iJbuJsbUMRNdB23Furd9rYAlQTZYR+Z&#10;LFwowXo1u1pi6eKZP+hUSasyhFOJFrzIUGqdGk8B0zwOxNk7xjGgZDm22o14zvDQ63tjHnXAjvOC&#10;x4E2npqv6jtYOLwfq/gpxV5eald483Yxpt5Ye3M9PT+BEprkP/zXfnUWFosH+D2Tj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ERqxAAAANwAAAAPAAAAAAAAAAAA&#10;AAAAAKECAABkcnMvZG93bnJldi54bWxQSwUGAAAAAAQABAD5AAAAkgMAAAAA&#10;" strokecolor="#f79646 [3209]" strokeweight="2pt">
                  <v:stroke endarrow="open"/>
                  <v:shadow on="t" color="black" opacity="24903f" origin=",.5" offset="0,.55556mm"/>
                </v:shape>
                <v:line id="Connecteur droit 554" o:spid="_x0000_s1028" style="position:absolute;flip:y;visibility:visible;mso-wrap-style:square" from="5305,-10805" to="24022,-10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09HsIAAADcAAAADwAAAGRycy9kb3ducmV2LnhtbESPT4vCMBTE74LfITzBm6Yuuko1iiwo&#10;e/QfeH02z7bYvLRN1Ox++o2w4HGYmd8wi1UwlXhQ60rLCkbDBARxZnXJuYLTcTOYgXAeWWNlmRT8&#10;kIPVsttZYKrtk/f0OPhcRAi7FBUU3teplC4ryKAb2po4elfbGvRRtrnULT4j3FTyI0k+pcGS40KB&#10;NX0VlN0Od6MAdbhNz6HhsN0df83m0ox2vlGq3wvrOQhPwb/D/+1vrWAyGcPrTDw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09Hs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C0C51" w:rsidRPr="00A12C4D" w:rsidRDefault="000C0C51" w:rsidP="000C0C51">
      <w:pPr>
        <w:rPr>
          <w:sz w:val="24"/>
          <w:szCs w:val="24"/>
        </w:rPr>
      </w:pPr>
    </w:p>
    <w:p w:rsidR="000C0C51" w:rsidRPr="00A12C4D" w:rsidRDefault="000C0C51" w:rsidP="000C0C51">
      <w:pPr>
        <w:rPr>
          <w:sz w:val="24"/>
          <w:szCs w:val="24"/>
        </w:rPr>
      </w:pPr>
    </w:p>
    <w:p w:rsidR="000C0C51" w:rsidRPr="00A12C4D" w:rsidRDefault="003D7B5A" w:rsidP="000C0C51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3CE493" wp14:editId="4919BFBB">
                <wp:simplePos x="0" y="0"/>
                <wp:positionH relativeFrom="column">
                  <wp:posOffset>624205</wp:posOffset>
                </wp:positionH>
                <wp:positionV relativeFrom="paragraph">
                  <wp:posOffset>231775</wp:posOffset>
                </wp:positionV>
                <wp:extent cx="1476375" cy="373380"/>
                <wp:effectExtent l="0" t="0" r="0" b="0"/>
                <wp:wrapNone/>
                <wp:docPr id="5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B5A" w:rsidRDefault="003D7B5A" w:rsidP="003D7B5A">
                            <w:r>
                              <w:t>Affichage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49.15pt;margin-top:18.25pt;width:116.25pt;height:29.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WWFAIAAAE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" filled="f" stroked="f">
                <v:textbox>
                  <w:txbxContent>
                    <w:p w:rsidR="003D7B5A" w:rsidRDefault="003D7B5A" w:rsidP="003D7B5A">
                      <w:r>
                        <w:t>Affichage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51A78E" wp14:editId="4F95CFCC">
                <wp:simplePos x="0" y="0"/>
                <wp:positionH relativeFrom="column">
                  <wp:posOffset>2862580</wp:posOffset>
                </wp:positionH>
                <wp:positionV relativeFrom="paragraph">
                  <wp:posOffset>226695</wp:posOffset>
                </wp:positionV>
                <wp:extent cx="0" cy="960120"/>
                <wp:effectExtent l="57150" t="19050" r="76200" b="87630"/>
                <wp:wrapNone/>
                <wp:docPr id="560" name="Connecteur droit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6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17.85pt" to="225.4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0C0C51"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41519D73" wp14:editId="73122488">
                <wp:simplePos x="0" y="0"/>
                <wp:positionH relativeFrom="column">
                  <wp:posOffset>3776980</wp:posOffset>
                </wp:positionH>
                <wp:positionV relativeFrom="paragraph">
                  <wp:posOffset>226695</wp:posOffset>
                </wp:positionV>
                <wp:extent cx="390525" cy="447675"/>
                <wp:effectExtent l="57150" t="38100" r="85725" b="104775"/>
                <wp:wrapNone/>
                <wp:docPr id="444" name="Groupe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447675"/>
                          <a:chOff x="0" y="0"/>
                          <a:chExt cx="390525" cy="447675"/>
                        </a:xfrm>
                      </wpg:grpSpPr>
                      <wps:wsp>
                        <wps:cNvPr id="544" name="Connecteur droit avec flèche 544"/>
                        <wps:cNvCnPr/>
                        <wps:spPr>
                          <a:xfrm flipV="1">
                            <a:off x="390525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Connecteur droit 545"/>
                        <wps:cNvCnPr/>
                        <wps:spPr>
                          <a:xfrm>
                            <a:off x="0" y="4476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Connecteur droit 546"/>
                        <wps:cNvCnPr/>
                        <wps:spPr>
                          <a:xfrm flipV="1">
                            <a:off x="0" y="0"/>
                            <a:ext cx="0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44" o:spid="_x0000_s1026" style="position:absolute;margin-left:297.4pt;margin-top:17.85pt;width:30.75pt;height:35.25pt;z-index:251844608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">
                <v:shape id="Connecteur droit avec flèche 544" o:spid="_x0000_s1027" type="#_x0000_t32" style="position:absolute;left:390525;width:0;height:44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9tb8cAAADcAAAADwAAAGRycy9kb3ducmV2LnhtbESPQWsCMRSE7wX/Q3iCt5q1altWo9RF&#10;QQ+F1raot8fmubu4eVmSqNt/bwpCj8PMfMNM562pxYWcrywrGPQTEMS51RUXCr6/Vo+vIHxA1lhb&#10;JgW/5GE+6zxMMdX2yp902YZCRAj7FBWUITSplD4vyaDv24Y4ekfrDIYoXSG1w2uEm1o+JcmzNFhx&#10;XCixoayk/LQ9GwX7n0yPd+7FLLLzhzmsNqfqfbhUqtdt3yYgArXhP3xvr7WC8WgEf2fiEZ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P21vxwAAANwAAAAPAAAAAAAA&#10;AAAAAAAAAKECAABkcnMvZG93bnJldi54bWxQSwUGAAAAAAQABAD5AAAAlQMAAAAA&#10;" strokecolor="#f79646 [3209]" strokeweight="2pt">
                  <v:stroke endarrow="open"/>
                  <v:shadow on="t" color="black" opacity="24903f" origin=",.5" offset="0,.55556mm"/>
                </v:shape>
                <v:line id="Connecteur droit 545" o:spid="_x0000_s1028" style="position:absolute;visibility:visible;mso-wrap-style:square" from="0,447675" to="39052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T1ccAAADcAAAADwAAAGRycy9kb3ducmV2LnhtbESP3WoCMRSE7wt9h3AK3ohmlVpkaxQV&#10;BEtF6w/Yy9PN6e7i5iRsoq5v3whCL4eZ+YYZTRpTiQvVvrSsoNdNQBBnVpecKzjsF50hCB+QNVaW&#10;ScGNPEzGz08jTLW98pYuu5CLCGGfooIiBJdK6bOCDPqudcTR+7W1wRBlnUtd4zXCTSX7SfImDZYc&#10;Fwp0NC8oO+3ORsFik/2cZ1/+6D7t+vTd9q63un0o1Xpppu8gAjXhP/xoL7WCwesA7m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tVPV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546" o:spid="_x0000_s1029" style="position:absolute;flip:y;visibility:visible;mso-wrap-style:square" from="0,0" to="0,44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QL8IAAADcAAAADwAAAGRycy9kb3ducmV2LnhtbESPT4vCMBTE74LfITzBm6Yurko1iiwo&#10;e/QfeH02z7bYvLRN1Ox+erOw4HGYmd8wi1UwlXhQ60rLCkbDBARxZnXJuYLTcTOYgXAeWWNlmRT8&#10;kIPVsttZYKrtk/f0OPhcRAi7FBUU3teplC4ryKAb2po4elfbGvRRtrnULT4j3FTyI0km0mDJcaHA&#10;mr4Kym6Hu1GAOtym59Bw2O6Ov2ZzaUY73yjV74X1HISn4N/h//a3VvA5nsDf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qQL8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C0C51" w:rsidRPr="00A12C4D" w:rsidRDefault="000C0C51" w:rsidP="000C0C51">
      <w:pPr>
        <w:rPr>
          <w:sz w:val="24"/>
          <w:szCs w:val="24"/>
        </w:rPr>
      </w:pPr>
      <w:r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107ADB" wp14:editId="0545EA5F">
                <wp:simplePos x="0" y="0"/>
                <wp:positionH relativeFrom="column">
                  <wp:posOffset>4243705</wp:posOffset>
                </wp:positionH>
                <wp:positionV relativeFrom="paragraph">
                  <wp:posOffset>34290</wp:posOffset>
                </wp:positionV>
                <wp:extent cx="1476375" cy="657225"/>
                <wp:effectExtent l="0" t="0" r="0" b="0"/>
                <wp:wrapNone/>
                <wp:docPr id="5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51" w:rsidRDefault="000C0C51" w:rsidP="000C0C51">
                            <w:r>
                              <w:t>Enregistrer nouveau</w:t>
                            </w:r>
                            <w:r w:rsidR="003D7B5A">
                              <w:t xml:space="preserve">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34.15pt;margin-top:2.7pt;width:116.25pt;height:5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" filled="f" stroked="f">
                <v:textbox>
                  <w:txbxContent>
                    <w:p w:rsidR="000C0C51" w:rsidRDefault="000C0C51" w:rsidP="000C0C51">
                      <w:r>
                        <w:t>Enregistrer nouveau</w:t>
                      </w:r>
                      <w:r w:rsidR="003D7B5A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0C0C51" w:rsidRDefault="003D7B5A" w:rsidP="000C0C51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6E3A6BA" wp14:editId="46801D10">
                <wp:simplePos x="0" y="0"/>
                <wp:positionH relativeFrom="column">
                  <wp:posOffset>508635</wp:posOffset>
                </wp:positionH>
                <wp:positionV relativeFrom="paragraph">
                  <wp:posOffset>17145</wp:posOffset>
                </wp:positionV>
                <wp:extent cx="1476375" cy="373380"/>
                <wp:effectExtent l="0" t="0" r="0" b="0"/>
                <wp:wrapNone/>
                <wp:docPr id="5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B5A" w:rsidRDefault="003D7B5A" w:rsidP="003D7B5A">
                            <w:r>
                              <w:t>Réinitialiser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40.05pt;margin-top:1.35pt;width:116.25pt;height:29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" filled="f" stroked="f">
                <v:textbox>
                  <w:txbxContent>
                    <w:p w:rsidR="003D7B5A" w:rsidRDefault="003D7B5A" w:rsidP="003D7B5A">
                      <w:r>
                        <w:t>Réinitialiser scores</w:t>
                      </w:r>
                    </w:p>
                  </w:txbxContent>
                </v:textbox>
              </v:shape>
            </w:pict>
          </mc:Fallback>
        </mc:AlternateContent>
      </w:r>
    </w:p>
    <w:p w:rsidR="000C0C51" w:rsidRDefault="003D7B5A" w:rsidP="000C0C51">
      <w:pPr>
        <w:rPr>
          <w:sz w:val="24"/>
          <w:szCs w:val="24"/>
        </w:rPr>
      </w:pPr>
      <w:r w:rsidRPr="00963A02"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815ECC" wp14:editId="1C1E9C11">
                <wp:simplePos x="0" y="0"/>
                <wp:positionH relativeFrom="column">
                  <wp:posOffset>509905</wp:posOffset>
                </wp:positionH>
                <wp:positionV relativeFrom="paragraph">
                  <wp:posOffset>238125</wp:posOffset>
                </wp:positionV>
                <wp:extent cx="1476375" cy="373380"/>
                <wp:effectExtent l="0" t="0" r="0" b="0"/>
                <wp:wrapNone/>
                <wp:docPr id="5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B5A" w:rsidRDefault="003D7B5A" w:rsidP="003D7B5A">
                            <w:r>
                              <w:t>Scores remis à zéro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40.15pt;margin-top:18.75pt;width:116.25pt;height:29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" filled="f" stroked="f">
                <v:textbox>
                  <w:txbxContent>
                    <w:p w:rsidR="003D7B5A" w:rsidRDefault="003D7B5A" w:rsidP="003D7B5A">
                      <w:r>
                        <w:t>Scores remis à zéro</w:t>
                      </w:r>
                    </w:p>
                  </w:txbxContent>
                </v:textbox>
              </v:shape>
            </w:pict>
          </mc:Fallback>
        </mc:AlternateContent>
      </w:r>
    </w:p>
    <w:p w:rsidR="007B0CDE" w:rsidRDefault="007B0CDE" w:rsidP="00A12C4D">
      <w:pPr>
        <w:rPr>
          <w:sz w:val="24"/>
          <w:szCs w:val="24"/>
        </w:rPr>
      </w:pPr>
    </w:p>
    <w:p w:rsidR="000C0C51" w:rsidRDefault="000C0C51" w:rsidP="00A12C4D">
      <w:pPr>
        <w:rPr>
          <w:sz w:val="24"/>
          <w:szCs w:val="24"/>
        </w:rPr>
      </w:pPr>
    </w:p>
    <w:p w:rsidR="007B0CDE" w:rsidRDefault="007B0CDE" w:rsidP="00A12C4D">
      <w:pPr>
        <w:rPr>
          <w:sz w:val="24"/>
          <w:szCs w:val="24"/>
        </w:rPr>
      </w:pPr>
    </w:p>
    <w:p w:rsidR="00A12C4D" w:rsidRDefault="00A12C4D" w:rsidP="00A12C4D">
      <w:pPr>
        <w:rPr>
          <w:noProof/>
          <w:sz w:val="24"/>
          <w:szCs w:val="24"/>
        </w:rPr>
      </w:pPr>
      <w:r w:rsidRPr="00A12C4D">
        <w:rPr>
          <w:sz w:val="24"/>
          <w:szCs w:val="24"/>
          <w:u w:val="single"/>
        </w:rPr>
        <w:lastRenderedPageBreak/>
        <w:t>Diagramme de collaboration « Jouer »</w:t>
      </w:r>
      <w:r w:rsidRPr="00A12C4D">
        <w:rPr>
          <w:noProof/>
          <w:sz w:val="24"/>
          <w:szCs w:val="24"/>
        </w:rPr>
        <w:t xml:space="preserve"> </w:t>
      </w:r>
    </w:p>
    <w:p w:rsidR="007B0CDE" w:rsidRPr="00A12C4D" w:rsidRDefault="007B0CDE" w:rsidP="00A12C4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72F2FE6E" wp14:editId="6F17C143">
                <wp:simplePos x="0" y="0"/>
                <wp:positionH relativeFrom="column">
                  <wp:posOffset>-175895</wp:posOffset>
                </wp:positionH>
                <wp:positionV relativeFrom="paragraph">
                  <wp:posOffset>237490</wp:posOffset>
                </wp:positionV>
                <wp:extent cx="4067175" cy="4533900"/>
                <wp:effectExtent l="57150" t="38100" r="123825" b="76200"/>
                <wp:wrapNone/>
                <wp:docPr id="402" name="Groupe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4533900"/>
                          <a:chOff x="-590550" y="-3284220"/>
                          <a:chExt cx="4067175" cy="4533901"/>
                        </a:xfrm>
                      </wpg:grpSpPr>
                      <wps:wsp>
                        <wps:cNvPr id="403" name="Connecteur droit avec flèche 403"/>
                        <wps:cNvCnPr/>
                        <wps:spPr>
                          <a:xfrm>
                            <a:off x="3476625" y="-328422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Connecteur droit 404"/>
                        <wps:cNvCnPr/>
                        <wps:spPr>
                          <a:xfrm>
                            <a:off x="-590550" y="-3284220"/>
                            <a:ext cx="406717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eur droit 405"/>
                        <wps:cNvCnPr/>
                        <wps:spPr>
                          <a:xfrm flipV="1">
                            <a:off x="-590550" y="-3284218"/>
                            <a:ext cx="0" cy="4533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02" o:spid="_x0000_s1026" style="position:absolute;margin-left:-13.85pt;margin-top:18.7pt;width:320.25pt;height:357pt;z-index:251824128;mso-width-relative:margin;mso-height-relative:margin" coordorigin="-5905,-32842" coordsize="40671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">
                <v:shape id="Connecteur droit avec flèche 403" o:spid="_x0000_s1027" type="#_x0000_t32" style="position:absolute;left:34766;top:-3284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6E8UAAADcAAAADwAAAGRycy9kb3ducmV2LnhtbESPUWvCMBSF3wf7D+EO9jYT5xCpRpGB&#10;RdgGs5vv1+baFJub2qTa/ftlMPDxcM75DmexGlwjLtSF2rOG8UiBIC69qbnS8P21eZqBCBHZYOOZ&#10;NPxQgNXy/m6BmfFX3tGliJVIEA4ZarAxtpmUobTkMIx8S5y8o+8cxiS7SpoOrwnuGvms1FQ6rDkt&#10;WGzp1VJ5Knqn4fND5ed93r/tbP5+PKtN0R+mhdaPD8N6DiLSEG/h//bWaHhRE/g7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q6E8UAAADcAAAADwAAAAAAAAAA&#10;AAAAAAChAgAAZHJzL2Rvd25yZXYueG1sUEsFBgAAAAAEAAQA+QAAAJMDAAAAAA==&#10;" strokecolor="#f79646 [3209]" strokeweight="2pt">
                  <v:stroke endarrow="open"/>
                  <v:shadow on="t" color="black" opacity="24903f" origin=",.5" offset="0,.55556mm"/>
                </v:shape>
                <v:line id="Connecteur droit 404" o:spid="_x0000_s1028" style="position:absolute;visibility:visible;mso-wrap-style:square" from="-5905,-32842" to="34766,-3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JAE8YAAADcAAAADwAAAGRycy9kb3ducmV2LnhtbESPQWvCQBSE7wX/w/KEXqRuLCIldQ0q&#10;CC0ttVWhHp/ZZxLMvl2yG43/visIPQ4z8w0zzTpTizM1vrKsYDRMQBDnVldcKNhtV08vIHxA1lhb&#10;JgVX8pDNeg9TTLW98A+dN6EQEcI+RQVlCC6V0uclGfRD64ijd7SNwRBlU0jd4CXCTS2fk2QiDVYc&#10;F0p0tCwpP21ao2C1zg/t4tv/ug/7ddoPvBt9Xt+Veux381cQgbrwH76337SCcTKG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yQBP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405" o:spid="_x0000_s1029" style="position:absolute;flip:y;visibility:visible;mso-wrap-style:square" from="-5905,-32842" to="-5905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4BcIAAADcAAAADwAAAGRycy9kb3ducmV2LnhtbESPT4vCMBTE7wt+h/AEb2uq6Lp0jSKC&#10;4tF/4PVt87YtNi9tEzX66Y2w4HGYmd8w03kwlbhS60rLCgb9BARxZnXJuYLjYfX5DcJ5ZI2VZVJw&#10;JwfzWedjiqm2N97Rde9zESHsUlRQeF+nUrqsIIOub2vi6P3Z1qCPss2lbvEW4aaSwyT5kgZLjgsF&#10;1rQsKDvvL0YB6nCenELDYb09PMzqtxlsfaNUrxsWPyA8Bf8O/7c3WsEoGcPr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O4Bc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D6ABC" w:rsidRDefault="007F1B6D" w:rsidP="00A12C4D">
      <w:pPr>
        <w:rPr>
          <w:sz w:val="24"/>
          <w:szCs w:val="24"/>
        </w:rPr>
      </w:pPr>
      <w:r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C5A9DF" wp14:editId="7412813D">
                <wp:simplePos x="0" y="0"/>
                <wp:positionH relativeFrom="column">
                  <wp:posOffset>3051810</wp:posOffset>
                </wp:positionH>
                <wp:positionV relativeFrom="paragraph">
                  <wp:posOffset>2506345</wp:posOffset>
                </wp:positionV>
                <wp:extent cx="705485" cy="703904"/>
                <wp:effectExtent l="0" t="0" r="0" b="1270"/>
                <wp:wrapNone/>
                <wp:docPr id="4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703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B6D" w:rsidRDefault="00E34717" w:rsidP="007F1B6D">
                            <w:r>
                              <w:t xml:space="preserve">Lancer </w:t>
                            </w:r>
                            <w:r w:rsidR="007F1B6D">
                              <w:t>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240.3pt;margin-top:197.35pt;width:55.55pt;height:55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" filled="f" stroked="f">
                <v:textbox>
                  <w:txbxContent>
                    <w:p w:rsidR="007F1B6D" w:rsidRDefault="00E34717" w:rsidP="007F1B6D">
                      <w:r>
                        <w:t xml:space="preserve">Lancer </w:t>
                      </w:r>
                      <w:r w:rsidR="007F1B6D">
                        <w:t>partie</w:t>
                      </w:r>
                    </w:p>
                  </w:txbxContent>
                </v:textbox>
              </v:shape>
            </w:pict>
          </mc:Fallback>
        </mc:AlternateContent>
      </w:r>
      <w:r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48D8CB" wp14:editId="79B188D5">
                <wp:simplePos x="0" y="0"/>
                <wp:positionH relativeFrom="column">
                  <wp:posOffset>3653155</wp:posOffset>
                </wp:positionH>
                <wp:positionV relativeFrom="paragraph">
                  <wp:posOffset>2260600</wp:posOffset>
                </wp:positionV>
                <wp:extent cx="0" cy="1238250"/>
                <wp:effectExtent l="95250" t="19050" r="114300" b="95250"/>
                <wp:wrapNone/>
                <wp:docPr id="542" name="Connecteur droit avec flèch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42" o:spid="_x0000_s1026" type="#_x0000_t32" style="position:absolute;margin-left:287.65pt;margin-top:178pt;width:0;height:9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AFBA4A" wp14:editId="028A771D">
                <wp:simplePos x="0" y="0"/>
                <wp:positionH relativeFrom="column">
                  <wp:posOffset>3967480</wp:posOffset>
                </wp:positionH>
                <wp:positionV relativeFrom="paragraph">
                  <wp:posOffset>2773045</wp:posOffset>
                </wp:positionV>
                <wp:extent cx="1476375" cy="561975"/>
                <wp:effectExtent l="0" t="0" r="0" b="0"/>
                <wp:wrapNone/>
                <wp:docPr id="5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4D" w:rsidRDefault="00A12C4D" w:rsidP="00A12C4D">
                            <w:r>
                              <w:t>Sélection d’un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312.4pt;margin-top:218.35pt;width:116.25pt;height:44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" filled="f" stroked="f">
                <v:textbox>
                  <w:txbxContent>
                    <w:p w:rsidR="00A12C4D" w:rsidRDefault="00A12C4D" w:rsidP="00A12C4D">
                      <w:r>
                        <w:t>Sélection d’un mode de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50838ED" wp14:editId="777CA813">
                <wp:simplePos x="0" y="0"/>
                <wp:positionH relativeFrom="column">
                  <wp:posOffset>4272280</wp:posOffset>
                </wp:positionH>
                <wp:positionV relativeFrom="paragraph">
                  <wp:posOffset>2261235</wp:posOffset>
                </wp:positionV>
                <wp:extent cx="390525" cy="447675"/>
                <wp:effectExtent l="57150" t="38100" r="85725" b="104775"/>
                <wp:wrapNone/>
                <wp:docPr id="482" name="Groupe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447675"/>
                          <a:chOff x="0" y="0"/>
                          <a:chExt cx="390525" cy="447675"/>
                        </a:xfrm>
                      </wpg:grpSpPr>
                      <wps:wsp>
                        <wps:cNvPr id="479" name="Connecteur droit avec flèche 479"/>
                        <wps:cNvCnPr/>
                        <wps:spPr>
                          <a:xfrm flipV="1">
                            <a:off x="390525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Connecteur droit 480"/>
                        <wps:cNvCnPr/>
                        <wps:spPr>
                          <a:xfrm>
                            <a:off x="0" y="4476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Connecteur droit 481"/>
                        <wps:cNvCnPr/>
                        <wps:spPr>
                          <a:xfrm flipV="1">
                            <a:off x="0" y="0"/>
                            <a:ext cx="0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82" o:spid="_x0000_s1026" style="position:absolute;margin-left:336.4pt;margin-top:178.05pt;width:30.75pt;height:35.25pt;z-index:251795456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">
                <v:shape id="Connecteur droit avec flèche 479" o:spid="_x0000_s1027" type="#_x0000_t32" style="position:absolute;left:390525;width:0;height:44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MH0ccAAADcAAAADwAAAGRycy9kb3ducmV2LnhtbESPQWsCMRSE74X+h/CE3mrWarWuRmkX&#10;hfZQaK2i3h6b5+7i5mVJoq7/vikUPA4z8w0znbemFmdyvrKsoNdNQBDnVldcKFj/LB9fQPiArLG2&#10;TAqu5GE+u7+bYqrthb/pvAqFiBD2KSooQ2hSKX1ekkHftQ1x9A7WGQxRukJqh5cIN7V8SpKhNFhx&#10;XCixoayk/Lg6GQW7Taaft25k3rLTl9kvP47VZ3+h1EOnfZ2ACNSGW/i//a4VDEZj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swfRxwAAANwAAAAPAAAAAAAA&#10;AAAAAAAAAKECAABkcnMvZG93bnJldi54bWxQSwUGAAAAAAQABAD5AAAAlQMAAAAA&#10;" strokecolor="#f79646 [3209]" strokeweight="2pt">
                  <v:stroke endarrow="open"/>
                  <v:shadow on="t" color="black" opacity="24903f" origin=",.5" offset="0,.55556mm"/>
                </v:shape>
                <v:line id="Connecteur droit 480" o:spid="_x0000_s1028" style="position:absolute;visibility:visible;mso-wrap-style:square" from="0,447675" to="39052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FSsMAAADcAAAADwAAAGRycy9kb3ducmV2LnhtbERPXWvCMBR9H/gfwhV8GTNVhkhnWnQg&#10;TBybuoE+XptrW2xuQhO1/vvlQdjj4XzP8s404kqtry0rGA0TEMSF1TWXCn5/li9TED4ga2wsk4I7&#10;eciz3tMMU21vvKXrLpQihrBPUUEVgkul9EVFBv3QOuLInWxrMETYllK3eIvhppHjJJlIgzXHhgod&#10;vVdUnHcXo2D5XRwvi43fu7X9Oh+evRt93ldKDfrd/A1EoC78ix/uD63gdRrnx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aRUrDAAAA3AAAAA8AAAAAAAAAAAAA&#10;AAAAoQIAAGRycy9kb3ducmV2LnhtbFBLBQYAAAAABAAEAPkAAACRAwAAAAA=&#10;" strokecolor="#f79646 [3209]" strokeweight="2pt">
                  <v:shadow on="t" color="black" opacity="24903f" origin=",.5" offset="0,.55556mm"/>
                </v:line>
                <v:line id="Connecteur droit 481" o:spid="_x0000_s1029" style="position:absolute;flip:y;visibility:visible;mso-wrap-style:square" from="0,0" to="0,44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9XMQAAADcAAAADwAAAGRycy9kb3ducmV2LnhtbESPQWvCQBSE70L/w/IK3nQTkVaiqxQh&#10;xWOqhV6f2dckmH2bZLfJ2l/fLRR6HGbmG2Z3CKYVIw2usawgXSYgiEurG64UvF/yxQaE88gaW8uk&#10;4E4ODvuH2Q4zbSd+o/HsKxEh7DJUUHvfZVK6siaDbmk74uh92sGgj3KopB5winDTylWSPEmDDceF&#10;Gjs61lTezl9GAepwe/4IPYfX4vJt8mufFr5Xav4YXrYgPAX/H/5rn7SC9SaF3zPx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271c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DFEBF0" wp14:editId="2E6B3DBD">
                <wp:simplePos x="0" y="0"/>
                <wp:positionH relativeFrom="column">
                  <wp:posOffset>-175894</wp:posOffset>
                </wp:positionH>
                <wp:positionV relativeFrom="paragraph">
                  <wp:posOffset>1868170</wp:posOffset>
                </wp:positionV>
                <wp:extent cx="914400" cy="781050"/>
                <wp:effectExtent l="0" t="0" r="0" b="0"/>
                <wp:wrapNone/>
                <wp:docPr id="4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B6D" w:rsidRDefault="007F1B6D" w:rsidP="007F1B6D">
                            <w: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13.85pt;margin-top:147.1pt;width:1in;height:6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" filled="f" stroked="f">
                <v:textbox>
                  <w:txbxContent>
                    <w:p w:rsidR="007F1B6D" w:rsidRDefault="007F1B6D" w:rsidP="007F1B6D">
                      <w:r>
                        <w:t>Retour menu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2C568C" wp14:editId="37011F5D">
                <wp:simplePos x="0" y="0"/>
                <wp:positionH relativeFrom="column">
                  <wp:posOffset>-175895</wp:posOffset>
                </wp:positionH>
                <wp:positionV relativeFrom="paragraph">
                  <wp:posOffset>4430395</wp:posOffset>
                </wp:positionV>
                <wp:extent cx="85725" cy="1"/>
                <wp:effectExtent l="38100" t="38100" r="66675" b="95250"/>
                <wp:wrapNone/>
                <wp:docPr id="406" name="Connecteur droit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348.85pt" to="-7.1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1CF8D8" wp14:editId="0F8349F1">
                <wp:simplePos x="0" y="0"/>
                <wp:positionH relativeFrom="column">
                  <wp:posOffset>99060</wp:posOffset>
                </wp:positionH>
                <wp:positionV relativeFrom="paragraph">
                  <wp:posOffset>5146675</wp:posOffset>
                </wp:positionV>
                <wp:extent cx="1476375" cy="561975"/>
                <wp:effectExtent l="0" t="0" r="0" b="0"/>
                <wp:wrapNone/>
                <wp:docPr id="4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Enregistrer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7.8pt;margin-top:405.25pt;width:116.25pt;height:44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" filled="f" stroked="f">
                <v:textbox>
                  <w:txbxContent>
                    <w:p w:rsidR="007B0CDE" w:rsidRDefault="007B0CDE" w:rsidP="007B0CDE">
                      <w:r>
                        <w:t>Enregistrer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AB8635D" wp14:editId="4EC8C532">
                <wp:simplePos x="0" y="0"/>
                <wp:positionH relativeFrom="column">
                  <wp:posOffset>404027</wp:posOffset>
                </wp:positionH>
                <wp:positionV relativeFrom="paragraph">
                  <wp:posOffset>4634865</wp:posOffset>
                </wp:positionV>
                <wp:extent cx="390525" cy="447675"/>
                <wp:effectExtent l="57150" t="38100" r="85725" b="104775"/>
                <wp:wrapNone/>
                <wp:docPr id="397" name="Groupe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447675"/>
                          <a:chOff x="0" y="0"/>
                          <a:chExt cx="390525" cy="447675"/>
                        </a:xfrm>
                      </wpg:grpSpPr>
                      <wps:wsp>
                        <wps:cNvPr id="398" name="Connecteur droit avec flèche 398"/>
                        <wps:cNvCnPr/>
                        <wps:spPr>
                          <a:xfrm flipV="1">
                            <a:off x="390525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Connecteur droit 399"/>
                        <wps:cNvCnPr/>
                        <wps:spPr>
                          <a:xfrm>
                            <a:off x="0" y="4476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Connecteur droit 400"/>
                        <wps:cNvCnPr/>
                        <wps:spPr>
                          <a:xfrm flipV="1">
                            <a:off x="0" y="0"/>
                            <a:ext cx="0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97" o:spid="_x0000_s1026" style="position:absolute;margin-left:31.8pt;margin-top:364.95pt;width:30.75pt;height:35.25pt;z-index:251821056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">
                <v:shape id="Connecteur droit avec flèche 398" o:spid="_x0000_s1027" type="#_x0000_t32" style="position:absolute;left:390525;width:0;height:44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J1cMAAADcAAAADwAAAGRycy9kb3ducmV2LnhtbERPy2oCMRTdF/yHcAvuaqYVX6NR7KCg&#10;C8FXabu7TK4zg5ObIYk6/ftmUejycN6zRWtqcSfnK8sKXnsJCOLc6ooLBefT+mUMwgdkjbVlUvBD&#10;HhbzztMMU20ffKD7MRQihrBPUUEZQpNK6fOSDPqebYgjd7HOYIjQFVI7fMRwU8u3JBlKgxXHhhIb&#10;ykrKr8ebUfD1kenBpxuZ9+y2N9/r7bXa9VdKdZ/b5RREoDb8i//cG62gP4lr45l4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ZidXDAAAA3A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line id="Connecteur droit 399" o:spid="_x0000_s1028" style="position:absolute;visibility:visible;mso-wrap-style:square" from="0,447675" to="39052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3b8cAAADcAAAADwAAAGRycy9kb3ducmV2LnhtbESP3WoCMRSE74W+QziCN0WzKpS6GqUt&#10;CIrS1h+wl6eb4+7i5iRsoq5vbwoFL4eZ+YaZzBpTiQvVvrSsoN9LQBBnVpecK9jv5t1XED4ga6ws&#10;k4IbeZhNn1oTTLW98oYu25CLCGGfooIiBJdK6bOCDPqedcTRO9raYIiyzqWu8RrhppKDJHmRBkuO&#10;CwU6+igoO23PRsH8K/s9v3/7g1vZz9PPs3f99W2pVKfdvI1BBGrCI/zfXmgFw9EI/s7EIyC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07dv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400" o:spid="_x0000_s1029" style="position:absolute;flip:y;visibility:visible;mso-wrap-style:square" from="0,0" to="0,44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QbncEAAADcAAAADwAAAGRycy9kb3ducmV2LnhtbERPyWrDMBC9F/IPYgK9NbJLaYsb2YRA&#10;Qo7OArlOraltbI1sS43Vfn10KPT4ePu6CKYXN5pca1lBukpAEFdWt1wruJx3T+8gnEfW2FsmBT/k&#10;oMgXD2vMtJ35SLeTr0UMYZehgsb7IZPSVQ0ZdCs7EEfuy04GfYRTLfWEcww3vXxOkldpsOXY0OBA&#10;24aq7vRtFKAO3ds1jBz25fnX7D7HtPSjUo/LsPkA4Sn4f/Gf+6AVvCRxfjwTj4DM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RBudwQAAANwAAAAPAAAAAAAAAAAAAAAA&#10;AKECAABkcnMvZG93bnJldi54bWxQSwUGAAAAAAQABAD5AAAAjw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7B0CDE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41E3E9" wp14:editId="05D125D5">
                <wp:simplePos x="0" y="0"/>
                <wp:positionH relativeFrom="column">
                  <wp:posOffset>-90170</wp:posOffset>
                </wp:positionH>
                <wp:positionV relativeFrom="paragraph">
                  <wp:posOffset>4238625</wp:posOffset>
                </wp:positionV>
                <wp:extent cx="1743075" cy="392430"/>
                <wp:effectExtent l="0" t="0" r="28575" b="26670"/>
                <wp:wrapNone/>
                <wp:docPr id="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CDE" w:rsidRDefault="007B0CDE" w:rsidP="007B0CDE">
                            <w:r>
                              <w:t>Scores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7.1pt;margin-top:333.75pt;width:137.25pt;height:3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" fillcolor="white [3201]" strokecolor="#f79646 [3209]" strokeweight="2pt">
                <v:textbox>
                  <w:txbxContent>
                    <w:p w:rsidR="007B0CDE" w:rsidRDefault="007B0CDE" w:rsidP="007B0CDE">
                      <w:r>
                        <w:t>Scores</w:t>
                      </w:r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A51B18" wp14:editId="300D42D5">
                <wp:simplePos x="0" y="0"/>
                <wp:positionH relativeFrom="column">
                  <wp:posOffset>1662430</wp:posOffset>
                </wp:positionH>
                <wp:positionV relativeFrom="paragraph">
                  <wp:posOffset>3723640</wp:posOffset>
                </wp:positionV>
                <wp:extent cx="1313815" cy="704850"/>
                <wp:effectExtent l="57150" t="19050" r="57785" b="95250"/>
                <wp:wrapNone/>
                <wp:docPr id="394" name="Connecteur droit avec flèch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81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94" o:spid="_x0000_s1026" type="#_x0000_t32" style="position:absolute;margin-left:130.9pt;margin-top:293.2pt;width:103.45pt;height:55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C9BA6D" wp14:editId="6101A14A">
                <wp:simplePos x="0" y="0"/>
                <wp:positionH relativeFrom="column">
                  <wp:posOffset>1738185</wp:posOffset>
                </wp:positionH>
                <wp:positionV relativeFrom="paragraph">
                  <wp:posOffset>3653154</wp:posOffset>
                </wp:positionV>
                <wp:extent cx="1828800" cy="468630"/>
                <wp:effectExtent l="0" t="342900" r="0" b="350520"/>
                <wp:wrapNone/>
                <wp:docPr id="3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70862">
                          <a:off x="0" y="0"/>
                          <a:ext cx="18288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Enregistrer scores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36.85pt;margin-top:287.65pt;width:2in;height:36.9pt;rotation:-1779453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" filled="f" stroked="f">
                <v:textbox>
                  <w:txbxContent>
                    <w:p w:rsidR="007B0CDE" w:rsidRDefault="007B0CDE" w:rsidP="007B0CDE">
                      <w:r>
                        <w:t>Enregistrer scores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958ED8" wp14:editId="0295AAB9">
                <wp:simplePos x="0" y="0"/>
                <wp:positionH relativeFrom="column">
                  <wp:posOffset>3243580</wp:posOffset>
                </wp:positionH>
                <wp:positionV relativeFrom="paragraph">
                  <wp:posOffset>4430395</wp:posOffset>
                </wp:positionV>
                <wp:extent cx="1476375" cy="561975"/>
                <wp:effectExtent l="0" t="0" r="0" b="0"/>
                <wp:wrapNone/>
                <wp:docPr id="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Jouer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255.4pt;margin-top:348.85pt;width:116.25pt;height:44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" filled="f" stroked="f">
                <v:textbox>
                  <w:txbxContent>
                    <w:p w:rsidR="007B0CDE" w:rsidRDefault="007B0CDE" w:rsidP="007B0CDE">
                      <w:r>
                        <w:t>Jouer partie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2C31BCD" wp14:editId="520E61D6">
                <wp:simplePos x="0" y="0"/>
                <wp:positionH relativeFrom="column">
                  <wp:posOffset>3548381</wp:posOffset>
                </wp:positionH>
                <wp:positionV relativeFrom="paragraph">
                  <wp:posOffset>3918585</wp:posOffset>
                </wp:positionV>
                <wp:extent cx="390525" cy="447675"/>
                <wp:effectExtent l="57150" t="38100" r="85725" b="104775"/>
                <wp:wrapNone/>
                <wp:docPr id="389" name="Groupe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447675"/>
                          <a:chOff x="0" y="0"/>
                          <a:chExt cx="390525" cy="447675"/>
                        </a:xfrm>
                      </wpg:grpSpPr>
                      <wps:wsp>
                        <wps:cNvPr id="390" name="Connecteur droit avec flèche 390"/>
                        <wps:cNvCnPr/>
                        <wps:spPr>
                          <a:xfrm flipV="1">
                            <a:off x="390525" y="0"/>
                            <a:ext cx="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Connecteur droit 391"/>
                        <wps:cNvCnPr/>
                        <wps:spPr>
                          <a:xfrm>
                            <a:off x="0" y="447675"/>
                            <a:ext cx="390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Connecteur droit 392"/>
                        <wps:cNvCnPr/>
                        <wps:spPr>
                          <a:xfrm flipV="1">
                            <a:off x="0" y="0"/>
                            <a:ext cx="0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89" o:spid="_x0000_s1026" style="position:absolute;margin-left:279.4pt;margin-top:308.55pt;width:30.75pt;height:35.25pt;z-index:251812864" coordsize="39052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">
                <v:shape id="Connecteur droit avec flèche 390" o:spid="_x0000_s1027" type="#_x0000_t32" style="position:absolute;left:390525;width:0;height:447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F08MAAADcAAAADwAAAGRycy9kb3ducmV2LnhtbERPy2oCMRTdF/yHcAvuaqYVX6NR7KCg&#10;C8FXabu7TK4zg5ObIYk6/ftmUejycN6zRWtqcSfnK8sKXnsJCOLc6ooLBefT+mUMwgdkjbVlUvBD&#10;HhbzztMMU20ffKD7MRQihrBPUUEZQpNK6fOSDPqebYgjd7HOYIjQFVI7fMRwU8u3JBlKgxXHhhIb&#10;ykrKr8ebUfD1kenBpxuZ9+y2N9/r7bXa9VdKdZ/b5RREoDb8i//cG62gP4nz45l4BO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vhdPDAAAA3AAAAA8AAAAAAAAAAAAA&#10;AAAAoQIAAGRycy9kb3ducmV2LnhtbFBLBQYAAAAABAAEAPkAAACRAwAAAAA=&#10;" strokecolor="#f79646 [3209]" strokeweight="2pt">
                  <v:stroke endarrow="open"/>
                  <v:shadow on="t" color="black" opacity="24903f" origin=",.5" offset="0,.55556mm"/>
                </v:shape>
                <v:line id="Connecteur droit 391" o:spid="_x0000_s1028" style="position:absolute;visibility:visible;mso-wrap-style:square" from="0,447675" to="390525,44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W7accAAADcAAAADwAAAGRycy9kb3ducmV2LnhtbESP3WoCMRSE7wu+QzhCb4pmtwWpq1Fs&#10;QWhpsf6BXh43x93FzUnYRF3fvhEKvRxm5htmPG1NLS7U+MqygrSfgCDOra64ULDdzHuvIHxA1lhb&#10;JgU38jCddB7GmGl75RVd1qEQEcI+QwVlCC6T0uclGfR964ijd7SNwRBlU0jd4DXCTS2fk2QgDVYc&#10;F0p09F5SflqfjYL5T344vy39zn3ZxWn/5F36fftU6rHbzkYgArXhP/zX/tAKXoYp3M/EIyA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pbtp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392" o:spid="_x0000_s1029" style="position:absolute;flip:y;visibility:visible;mso-wrap-style:square" from="0,0" to="0,445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p4k8QAAADcAAAADwAAAGRycy9kb3ducmV2LnhtbESPQWvCQBSE7wX/w/IKvdWNFlqNriIF&#10;S48xCl6f2dckmH2bZLfJtr++KxQ8DjPzDbPeBtOIgXpXW1YwmyYgiAuray4VnI775wUI55E1NpZJ&#10;wQ852G4mD2tMtR35QEPuSxEh7FJUUHnfplK6oiKDbmpb4uh92d6gj7Ivpe5xjHDTyHmSvEqDNceF&#10;Clt6r6i45t9GAepwfTuHjsNHdvw1+0s3y3yn1NNj2K1AeAr+Hv5vf2oFL8s53M7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iT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7B0CDE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CC41D6" wp14:editId="13066239">
                <wp:simplePos x="0" y="0"/>
                <wp:positionH relativeFrom="column">
                  <wp:posOffset>4719956</wp:posOffset>
                </wp:positionH>
                <wp:positionV relativeFrom="paragraph">
                  <wp:posOffset>3799840</wp:posOffset>
                </wp:positionV>
                <wp:extent cx="1323975" cy="561975"/>
                <wp:effectExtent l="0" t="0" r="0" b="0"/>
                <wp:wrapNone/>
                <wp:docPr id="3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371.65pt;margin-top:299.2pt;width:104.25pt;height:44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" filled="f" stroked="f">
                <v:textbox>
                  <w:txbxContent>
                    <w:p w:rsidR="007B0CDE" w:rsidRDefault="007B0CDE" w:rsidP="007B0CDE">
                      <w:r>
                        <w:t>Retour menu principal</w:t>
                      </w:r>
                    </w:p>
                  </w:txbxContent>
                </v:textbox>
              </v:shape>
            </w:pict>
          </mc:Fallback>
        </mc:AlternateContent>
      </w:r>
      <w:r w:rsidR="007B0CDE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6F2D003" wp14:editId="5C2302D7">
                <wp:simplePos x="0" y="0"/>
                <wp:positionH relativeFrom="column">
                  <wp:posOffset>4719955</wp:posOffset>
                </wp:positionH>
                <wp:positionV relativeFrom="paragraph">
                  <wp:posOffset>532765</wp:posOffset>
                </wp:positionV>
                <wp:extent cx="809625" cy="3150871"/>
                <wp:effectExtent l="57150" t="57150" r="85725" b="87630"/>
                <wp:wrapNone/>
                <wp:docPr id="543" name="Groupe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3150871"/>
                          <a:chOff x="-590550" y="-2074545"/>
                          <a:chExt cx="809625" cy="3150871"/>
                        </a:xfrm>
                      </wpg:grpSpPr>
                      <wps:wsp>
                        <wps:cNvPr id="385" name="Connecteur droit avec flèche 385"/>
                        <wps:cNvCnPr/>
                        <wps:spPr>
                          <a:xfrm flipH="1">
                            <a:off x="-590549" y="-2053522"/>
                            <a:ext cx="8096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Connecteur droit 386"/>
                        <wps:cNvCnPr/>
                        <wps:spPr>
                          <a:xfrm flipV="1">
                            <a:off x="219075" y="-2074545"/>
                            <a:ext cx="0" cy="31508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Connecteur droit 387"/>
                        <wps:cNvCnPr/>
                        <wps:spPr>
                          <a:xfrm flipH="1">
                            <a:off x="-590550" y="1076325"/>
                            <a:ext cx="809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43" o:spid="_x0000_s1026" style="position:absolute;margin-left:371.65pt;margin-top:41.95pt;width:63.75pt;height:248.1pt;z-index:251808768;mso-width-relative:margin;mso-height-relative:margin" coordorigin="-5905,-20745" coordsize="8096,3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">
                <v:shape id="Connecteur droit avec flèche 385" o:spid="_x0000_s1027" type="#_x0000_t32" style="position:absolute;left:-5905;top:-20535;width:8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GwlscAAADcAAAADwAAAGRycy9kb3ducmV2LnhtbESPW2sCMRSE3wX/QzhC32rWihdWo7RL&#10;hfah0HpBfTtsjruLm5Mlibr9941Q8HGYmW+Y+bI1tbiS85VlBYN+AoI4t7riQsF2s3qegvABWWNt&#10;mRT8koflotuZY6rtjX/oug6FiBD2KSooQ2hSKX1ekkHftw1x9E7WGQxRukJqh7cIN7V8SZKxNFhx&#10;XCixoayk/Ly+GAWHXaZHezcxb9nl2xxXn+fqa/iu1FOvfZ2BCNSGR/i//aEVDKcju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gbCWxwAAANwAAAAPAAAAAAAA&#10;AAAAAAAAAKECAABkcnMvZG93bnJldi54bWxQSwUGAAAAAAQABAD5AAAAlQMAAAAA&#10;" strokecolor="#f79646 [3209]" strokeweight="2pt">
                  <v:stroke endarrow="open"/>
                  <v:shadow on="t" color="black" opacity="24903f" origin=",.5" offset="0,.55556mm"/>
                </v:shape>
                <v:line id="Connecteur droit 386" o:spid="_x0000_s1028" style="position:absolute;flip:y;visibility:visible;mso-wrap-style:square" from="2190,-20745" to="219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joTcQAAADcAAAADwAAAGRycy9kb3ducmV2LnhtbESPQWvCQBSE74X+h+UJ3upGhRhSV5GC&#10;pcc0Cr2+Zl+TYPZtkl3Ntr++Wyh4HGbmG2a7D6YTNxpda1nBcpGAIK6sbrlWcD4dnzIQziNr7CyT&#10;gm9ysN89Pmwx13bid7qVvhYRwi5HBY33fS6lqxoy6Ba2J47elx0N+ijHWuoRpwg3nVwlSSoNthwX&#10;GuzppaHqUl6NAtThsvkIA4fX4vRjjp/DsvCDUvNZODyD8BT8PfzfftMK1lkKf2fiEZ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OhN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Connecteur droit 387" o:spid="_x0000_s1029" style="position:absolute;flip:x;visibility:visible;mso-wrap-style:square" from="-5905,10763" to="219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RN1sQAAADcAAAADwAAAGRycy9kb3ducmV2LnhtbESPQWvCQBSE70L/w/KE3nSjhSakriIF&#10;S48xCr2+Zl+TYPZtkl3Ntr/eLRR6HGbmG2azC6YTNxpda1nBapmAIK6sbrlWcD4dFhkI55E1dpZJ&#10;wTc52G0fZhvMtZ34SLfS1yJC2OWooPG+z6V0VUMG3dL2xNH7sqNBH+VYSz3iFOGmk+skeZYGW44L&#10;Dfb02lB1Ka9GAepwST/CwOGtOP2Yw+ewKvyg1OM87F9AeAr+P/zXftcKnrIUfs/E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E3W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30E6C5" wp14:editId="5D11E649">
                <wp:simplePos x="0" y="0"/>
                <wp:positionH relativeFrom="column">
                  <wp:posOffset>2976880</wp:posOffset>
                </wp:positionH>
                <wp:positionV relativeFrom="paragraph">
                  <wp:posOffset>3500120</wp:posOffset>
                </wp:positionV>
                <wp:extent cx="1743075" cy="392430"/>
                <wp:effectExtent l="0" t="0" r="28575" b="26670"/>
                <wp:wrapNone/>
                <wp:docPr id="5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CDE" w:rsidRDefault="007B0CDE" w:rsidP="007B0CDE">
                            <w:pPr>
                              <w:jc w:val="center"/>
                            </w:pPr>
                            <w:r>
                              <w:t>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234.4pt;margin-top:275.6pt;width:137.25pt;height:30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" fillcolor="white [3201]" strokecolor="#f79646 [3209]" strokeweight="2pt">
                <v:textbox>
                  <w:txbxContent>
                    <w:p w:rsidR="007B0CDE" w:rsidRDefault="007B0CDE" w:rsidP="007B0CDE">
                      <w:pPr>
                        <w:jc w:val="center"/>
                      </w:pPr>
                      <w:r>
                        <w:t>Partie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BC6CBE" wp14:editId="61A46FEA">
                <wp:simplePos x="0" y="0"/>
                <wp:positionH relativeFrom="column">
                  <wp:posOffset>1299210</wp:posOffset>
                </wp:positionH>
                <wp:positionV relativeFrom="paragraph">
                  <wp:posOffset>1489710</wp:posOffset>
                </wp:positionV>
                <wp:extent cx="1828800" cy="468630"/>
                <wp:effectExtent l="0" t="323850" r="0" b="331470"/>
                <wp:wrapNone/>
                <wp:docPr id="5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62168">
                          <a:off x="0" y="0"/>
                          <a:ext cx="182880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CDE" w:rsidRDefault="007B0CDE" w:rsidP="007B0CDE">
                            <w:r>
                              <w:t>Mode de jeu sélectionné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102.3pt;margin-top:117.3pt;width:2in;height:36.9pt;rotation:1706304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" filled="f" stroked="f">
                <v:textbox>
                  <w:txbxContent>
                    <w:p w:rsidR="007B0CDE" w:rsidRDefault="007B0CDE" w:rsidP="007B0CDE">
                      <w:r>
                        <w:t>Mode de jeu sélectionné</w:t>
                      </w:r>
                    </w:p>
                  </w:txbxContent>
                </v:textbox>
              </v:shape>
            </w:pict>
          </mc:Fallback>
        </mc:AlternateContent>
      </w:r>
      <w:r w:rsidR="007B0CDE" w:rsidRPr="007B0CD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665B5D" wp14:editId="7DCC0C8C">
                <wp:simplePos x="0" y="0"/>
                <wp:positionH relativeFrom="column">
                  <wp:posOffset>1024255</wp:posOffset>
                </wp:positionH>
                <wp:positionV relativeFrom="paragraph">
                  <wp:posOffset>1110615</wp:posOffset>
                </wp:positionV>
                <wp:extent cx="1914525" cy="1009650"/>
                <wp:effectExtent l="38100" t="38100" r="66675" b="95250"/>
                <wp:wrapNone/>
                <wp:docPr id="535" name="Connecteur droit avec flèch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35" o:spid="_x0000_s1026" type="#_x0000_t32" style="position:absolute;margin-left:80.65pt;margin-top:87.45pt;width:150.75pt;height:79.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B45466" wp14:editId="37168D1F">
                <wp:simplePos x="0" y="0"/>
                <wp:positionH relativeFrom="column">
                  <wp:posOffset>2643505</wp:posOffset>
                </wp:positionH>
                <wp:positionV relativeFrom="paragraph">
                  <wp:posOffset>1033780</wp:posOffset>
                </wp:positionV>
                <wp:extent cx="1114425" cy="571500"/>
                <wp:effectExtent l="0" t="0" r="0" b="0"/>
                <wp:wrapNone/>
                <wp:docPr id="4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4D" w:rsidRDefault="00A12C4D" w:rsidP="00A12C4D">
                            <w:r>
                              <w:t>Retour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208.15pt;margin-top:81.4pt;width:87.75pt;height: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" filled="f" stroked="f">
                <v:textbox>
                  <w:txbxContent>
                    <w:p w:rsidR="00A12C4D" w:rsidRDefault="00A12C4D" w:rsidP="00A12C4D">
                      <w:r>
                        <w:t>Retour menu principal</w:t>
                      </w:r>
                    </w:p>
                  </w:txbxContent>
                </v:textbox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D1660C" wp14:editId="1144927C">
                <wp:simplePos x="0" y="0"/>
                <wp:positionH relativeFrom="column">
                  <wp:posOffset>4157980</wp:posOffset>
                </wp:positionH>
                <wp:positionV relativeFrom="paragraph">
                  <wp:posOffset>1039495</wp:posOffset>
                </wp:positionV>
                <wp:extent cx="1476375" cy="561975"/>
                <wp:effectExtent l="0" t="0" r="0" b="0"/>
                <wp:wrapNone/>
                <wp:docPr id="4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4D" w:rsidRDefault="00A12C4D" w:rsidP="00A12C4D">
                            <w:r>
                              <w:t>Affichage menu « mode de jeu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327.4pt;margin-top:81.85pt;width:116.25pt;height:4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" filled="f" stroked="f">
                <v:textbox>
                  <w:txbxContent>
                    <w:p w:rsidR="00A12C4D" w:rsidRDefault="00A12C4D" w:rsidP="00A12C4D">
                      <w:r>
                        <w:t>Affichage menu « mode de jeu »</w:t>
                      </w:r>
                    </w:p>
                  </w:txbxContent>
                </v:textbox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13A516" wp14:editId="6EB11076">
                <wp:simplePos x="0" y="0"/>
                <wp:positionH relativeFrom="column">
                  <wp:posOffset>3548380</wp:posOffset>
                </wp:positionH>
                <wp:positionV relativeFrom="paragraph">
                  <wp:posOffset>735330</wp:posOffset>
                </wp:positionV>
                <wp:extent cx="0" cy="1130935"/>
                <wp:effectExtent l="114300" t="38100" r="76200" b="88265"/>
                <wp:wrapNone/>
                <wp:docPr id="475" name="Connecteur droit avec flèch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5" o:spid="_x0000_s1026" type="#_x0000_t32" style="position:absolute;margin-left:279.4pt;margin-top:57.9pt;width:0;height:89.0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D8E7DB" wp14:editId="3A437CB3">
                <wp:simplePos x="0" y="0"/>
                <wp:positionH relativeFrom="column">
                  <wp:posOffset>2938780</wp:posOffset>
                </wp:positionH>
                <wp:positionV relativeFrom="paragraph">
                  <wp:posOffset>1866900</wp:posOffset>
                </wp:positionV>
                <wp:extent cx="1743075" cy="392430"/>
                <wp:effectExtent l="0" t="0" r="28575" b="26670"/>
                <wp:wrapNone/>
                <wp:docPr id="4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C4D" w:rsidRDefault="00A12C4D" w:rsidP="00A12C4D">
                            <w:r>
                              <w:t>Menu mode de jeu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231.4pt;margin-top:147pt;width:137.25pt;height:30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" fillcolor="white [3201]" strokecolor="#f79646 [3209]" strokeweight="2pt">
                <v:textbox>
                  <w:txbxContent>
                    <w:p w:rsidR="00A12C4D" w:rsidRDefault="00A12C4D" w:rsidP="00A12C4D">
                      <w:r>
                        <w:t xml:space="preserve">Menu </w:t>
                      </w:r>
                      <w:r>
                        <w:t>mode de jeu </w:t>
                      </w:r>
                    </w:p>
                  </w:txbxContent>
                </v:textbox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DB095E" wp14:editId="7B03477E">
                <wp:simplePos x="0" y="0"/>
                <wp:positionH relativeFrom="column">
                  <wp:posOffset>4157980</wp:posOffset>
                </wp:positionH>
                <wp:positionV relativeFrom="paragraph">
                  <wp:posOffset>735330</wp:posOffset>
                </wp:positionV>
                <wp:extent cx="0" cy="1131570"/>
                <wp:effectExtent l="114300" t="19050" r="76200" b="87630"/>
                <wp:wrapNone/>
                <wp:docPr id="473" name="Connecteur droit avec flèch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1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73" o:spid="_x0000_s1026" type="#_x0000_t32" style="position:absolute;margin-left:327.4pt;margin-top:57.9pt;width:0;height:89.1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C4D" w:rsidRPr="00963A0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71F81B" wp14:editId="1948091D">
                <wp:simplePos x="0" y="0"/>
                <wp:positionH relativeFrom="column">
                  <wp:posOffset>2976880</wp:posOffset>
                </wp:positionH>
                <wp:positionV relativeFrom="paragraph">
                  <wp:posOffset>357505</wp:posOffset>
                </wp:positionV>
                <wp:extent cx="1743075" cy="392430"/>
                <wp:effectExtent l="0" t="0" r="28575" b="26670"/>
                <wp:wrapNone/>
                <wp:docPr id="4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C4D" w:rsidRDefault="00A12C4D" w:rsidP="00A12C4D">
                            <w:r>
                              <w:t>Interface /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234.4pt;margin-top:28.15pt;width:137.25pt;height:30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" fillcolor="white [3201]" strokecolor="#f79646 [3209]" strokeweight="2pt">
                <v:textbox>
                  <w:txbxContent>
                    <w:p w:rsidR="00A12C4D" w:rsidRDefault="00A12C4D" w:rsidP="00A12C4D">
                      <w:r>
                        <w:t>Interface / menu principal</w:t>
                      </w:r>
                    </w:p>
                  </w:txbxContent>
                </v:textbox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FBD1BB" wp14:editId="52A9D397">
                <wp:simplePos x="0" y="0"/>
                <wp:positionH relativeFrom="column">
                  <wp:posOffset>986155</wp:posOffset>
                </wp:positionH>
                <wp:positionV relativeFrom="paragraph">
                  <wp:posOffset>537210</wp:posOffset>
                </wp:positionV>
                <wp:extent cx="1990725" cy="0"/>
                <wp:effectExtent l="0" t="76200" r="28575" b="152400"/>
                <wp:wrapNone/>
                <wp:docPr id="470" name="Connecteur droit avec flèch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70" o:spid="_x0000_s1026" type="#_x0000_t32" style="position:absolute;margin-left:77.65pt;margin-top:42.3pt;width:156.7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9D7D42" wp14:editId="40DB4BE8">
                <wp:simplePos x="0" y="0"/>
                <wp:positionH relativeFrom="column">
                  <wp:posOffset>1109980</wp:posOffset>
                </wp:positionH>
                <wp:positionV relativeFrom="paragraph">
                  <wp:posOffset>270510</wp:posOffset>
                </wp:positionV>
                <wp:extent cx="1743075" cy="373380"/>
                <wp:effectExtent l="0" t="0" r="0" b="0"/>
                <wp:wrapNone/>
                <wp:docPr id="4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4D" w:rsidRDefault="00A12C4D" w:rsidP="00A12C4D">
                            <w:r>
                              <w:t>Sélection « mode de jeu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87.4pt;margin-top:21.3pt;width:137.25pt;height:29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" filled="f" stroked="f">
                <v:textbox>
                  <w:txbxContent>
                    <w:p w:rsidR="00A12C4D" w:rsidRDefault="00A12C4D" w:rsidP="00A12C4D">
                      <w:r>
                        <w:t>Sélection « </w:t>
                      </w:r>
                      <w:r>
                        <w:t>mode de jeu</w:t>
                      </w:r>
                      <w: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310EF99" wp14:editId="3BC466A5">
                <wp:simplePos x="0" y="0"/>
                <wp:positionH relativeFrom="column">
                  <wp:posOffset>358140</wp:posOffset>
                </wp:positionH>
                <wp:positionV relativeFrom="paragraph">
                  <wp:posOffset>27940</wp:posOffset>
                </wp:positionV>
                <wp:extent cx="331470" cy="812800"/>
                <wp:effectExtent l="57150" t="38100" r="49530" b="82550"/>
                <wp:wrapNone/>
                <wp:docPr id="459" name="Groupe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460" name="Ellipse 460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eur droit 461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eur droit 462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Connecteur droit 463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Connecteur droit 464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Connecteur droit 465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59" o:spid="_x0000_s1026" style="position:absolute;margin-left:28.2pt;margin-top:2.2pt;width:26.1pt;height:64pt;z-index:251779072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">
                <v:oval id="Ellipse 460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2/sAA&#10;AADcAAAADwAAAGRycy9kb3ducmV2LnhtbERPTWvCQBC9F/wPywi91U3FJhpdRQqlvWoLehyyYxKa&#10;nU2y2yT++86h0OPjfe8Ok2vUQH2oPRt4XiSgiAtvay4NfH2+Pa1BhYhssfFMBu4U4LCfPewwt37k&#10;Ew3nWCoJ4ZCjgSrGNtc6FBU5DAvfEgt3873DKLAvte1xlHDX6GWSpNphzdJQYUuvFRXf5x9nYHXC&#10;Ln15d0PXXS+ru99kY1ZmxjzOp+MWVKQp/ov/3B9WfKnMlzNyBP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a2/sAAAADc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461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oGK8YAAADcAAAADwAAAGRycy9kb3ducmV2LnhtbESPQWvCQBSE74L/YXlCL6KbSJGSuoot&#10;CJaWWtNCPT6zzySYfbtkV43/vlsQPA4z8w0zW3SmEWdqfW1ZQTpOQBAXVtdcKvj5Xo2eQPiArLGx&#10;TAqu5GEx7/dmmGl74S2d81CKCGGfoYIqBJdJ6YuKDPqxdcTRO9jWYIiyLaVu8RLhppGTJJlKgzXH&#10;hQodvVZUHPOTUbDaFPvTy5f/de/287gbepd+XN+Uehh0y2cQgbpwD9/aa63gcZr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aBiv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462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iYXMUAAADcAAAADwAAAGRycy9kb3ducmV2LnhtbESP3WoCMRSE7wt9h3AEb0SzShFZjWIL&#10;QqXFf2gvj5vj7uLmJGyirm/fCEIvh5n5hpnMGlOJK9W+tKyg30tAEGdWl5wrOOwX3REIH5A1VpZJ&#10;wZ08zKavLxNMtb3xlq67kIsIYZ+igiIEl0rps4IM+p51xNE72dpgiLLOpa7xFuGmkoMkGUqDJceF&#10;Ah19FJSddxejYLHOjpf3jf9xX3Z1/u141/++L5Vqt5r5GESgJvyHn+1PreBtOIDH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iYXMUAAADcAAAADwAAAAAAAAAA&#10;AAAAAAChAgAAZHJzL2Rvd25yZXYueG1sUEsFBgAAAAAEAAQA+QAAAJMDAAAAAA==&#10;" strokecolor="#f79646 [3209]" strokeweight="2pt">
                  <v:shadow on="t" color="black" opacity="24903f" origin=",.5" offset="0,.55556mm"/>
                </v:line>
                <v:line id="Connecteur droit 463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lgSsIAAADcAAAADwAAAGRycy9kb3ducmV2LnhtbESPT4vCMBTE74LfITzBm6aui0o1iiwo&#10;e/QfeH02z7bYvLRN1Ox+erOw4HGYmd8wi1UwlXhQ60rLCkbDBARxZnXJuYLTcTOYgXAeWWNlmRT8&#10;kIPVsttZYKrtk/f0OPhcRAi7FBUU3teplC4ryKAb2po4elfbGvRRtrnULT4j3FTyI0km0mDJcaHA&#10;mr4Kym6Hu1GAOtym59Bw2O6Ov2ZzaUY73yjV74X1HISn4N/h//a3VvA5GcPf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lgSs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Connecteur droit 464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D4PsIAAADcAAAADwAAAGRycy9kb3ducmV2LnhtbESPT4vCMBTE78J+h/AWvNnURdylGkUW&#10;FI/+g70+m2dbbF7aJmr00xtB2OMwM79hpvNganGlzlWWFQyTFARxbnXFhYLDfjn4AeE8ssbaMim4&#10;k4P57KM3xUzbG2/puvOFiBB2GSoovW8yKV1ekkGX2IY4eifbGfRRdoXUHd4i3NTyK03H0mDFcaHE&#10;hn5Lys+7i1GAOpy//0LLYbXZP8zy2A43vlWq/xkWExCegv8Pv9trrWA0HsHr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D4Ps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Connecteur droit 465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KMcAAADcAAAADwAAAGRycy9kb3ducmV2LnhtbESP3WoCMRSE7wu+QziCN0WzSiuyNYoK&#10;glJp6w/Yy9PN6e7i5iRsoq5vb4RCL4eZ+YYZTxtTiQvVvrSsoN9LQBBnVpecKzjsl90RCB+QNVaW&#10;ScGNPEwnracxptpeeUuXXchFhLBPUUERgkul9FlBBn3POuLo/draYIiyzqWu8RrhppKDJBlKgyXH&#10;hQIdLQrKTruzUbD8zH7O8y9/dO/24/T97F1/c1sr1Wk3szcQgZrwH/5rr7SCl+ErPM7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4QAo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A12C4D" w:rsidRPr="00A12C4D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E705E2" wp14:editId="26D98D5D">
                <wp:simplePos x="0" y="0"/>
                <wp:positionH relativeFrom="column">
                  <wp:posOffset>-178592</wp:posOffset>
                </wp:positionH>
                <wp:positionV relativeFrom="paragraph">
                  <wp:posOffset>854075</wp:posOffset>
                </wp:positionV>
                <wp:extent cx="1476375" cy="373380"/>
                <wp:effectExtent l="0" t="0" r="0" b="0"/>
                <wp:wrapNone/>
                <wp:docPr id="4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4D" w:rsidRDefault="00A12C4D" w:rsidP="00A12C4D">
                            <w:r>
                              <w:t>Utilisateur /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-14.05pt;margin-top:67.25pt;width:116.25pt;height:29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8pFAIAAAE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" filled="f" stroked="f">
                <v:textbox>
                  <w:txbxContent>
                    <w:p w:rsidR="00A12C4D" w:rsidRDefault="00A12C4D" w:rsidP="00A12C4D">
                      <w:r>
                        <w:t>Utilisateur / joueur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Pr="005D6ABC" w:rsidRDefault="005D6ABC" w:rsidP="005D6ABC">
      <w:pPr>
        <w:rPr>
          <w:sz w:val="24"/>
          <w:szCs w:val="24"/>
        </w:rPr>
      </w:pPr>
    </w:p>
    <w:p w:rsidR="005D6ABC" w:rsidRDefault="005D6ABC" w:rsidP="005D6ABC">
      <w:pPr>
        <w:rPr>
          <w:sz w:val="24"/>
          <w:szCs w:val="24"/>
        </w:rPr>
      </w:pPr>
    </w:p>
    <w:p w:rsidR="00A12C4D" w:rsidRDefault="005D6ABC" w:rsidP="005D6ABC">
      <w:pPr>
        <w:tabs>
          <w:tab w:val="left" w:pos="24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D6ABC" w:rsidRDefault="005D6ABC" w:rsidP="005D6ABC">
      <w:pPr>
        <w:tabs>
          <w:tab w:val="left" w:pos="2445"/>
        </w:tabs>
        <w:rPr>
          <w:sz w:val="24"/>
          <w:szCs w:val="24"/>
        </w:rPr>
      </w:pPr>
    </w:p>
    <w:p w:rsidR="005D6ABC" w:rsidRDefault="005D6ABC" w:rsidP="005D6ABC">
      <w:pPr>
        <w:tabs>
          <w:tab w:val="left" w:pos="2445"/>
        </w:tabs>
        <w:rPr>
          <w:sz w:val="24"/>
          <w:szCs w:val="24"/>
        </w:rPr>
      </w:pPr>
    </w:p>
    <w:p w:rsidR="009F3985" w:rsidRDefault="005D6ABC" w:rsidP="009F3985">
      <w:pPr>
        <w:tabs>
          <w:tab w:val="left" w:pos="2445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Diagramme séquence niveau conception :</w:t>
      </w:r>
    </w:p>
    <w:p w:rsidR="005D6ABC" w:rsidRPr="00DB278B" w:rsidRDefault="005862DC" w:rsidP="009F3985">
      <w:pPr>
        <w:tabs>
          <w:tab w:val="left" w:pos="2445"/>
        </w:tabs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EA03D01" wp14:editId="54511B7D">
                <wp:simplePos x="0" y="0"/>
                <wp:positionH relativeFrom="column">
                  <wp:posOffset>801370</wp:posOffset>
                </wp:positionH>
                <wp:positionV relativeFrom="paragraph">
                  <wp:posOffset>126365</wp:posOffset>
                </wp:positionV>
                <wp:extent cx="331470" cy="812800"/>
                <wp:effectExtent l="57150" t="38100" r="49530" b="82550"/>
                <wp:wrapNone/>
                <wp:docPr id="564" name="Groupe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812800"/>
                          <a:chOff x="0" y="0"/>
                          <a:chExt cx="453225" cy="1105231"/>
                        </a:xfrm>
                      </wpg:grpSpPr>
                      <wps:wsp>
                        <wps:cNvPr id="565" name="Ellipse 565"/>
                        <wps:cNvSpPr/>
                        <wps:spPr>
                          <a:xfrm>
                            <a:off x="0" y="0"/>
                            <a:ext cx="453225" cy="4452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Connecteur droit 566"/>
                        <wps:cNvCnPr/>
                        <wps:spPr>
                          <a:xfrm>
                            <a:off x="222636" y="445274"/>
                            <a:ext cx="7952" cy="50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Connecteur droit 567"/>
                        <wps:cNvCnPr/>
                        <wps:spPr>
                          <a:xfrm>
                            <a:off x="230588" y="954157"/>
                            <a:ext cx="151075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Connecteur droit 568"/>
                        <wps:cNvCnPr/>
                        <wps:spPr>
                          <a:xfrm flipH="1">
                            <a:off x="63610" y="954157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Connecteur droit 569"/>
                        <wps:cNvCnPr/>
                        <wps:spPr>
                          <a:xfrm flipH="1">
                            <a:off x="55659" y="564543"/>
                            <a:ext cx="166978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Connecteur droit 570"/>
                        <wps:cNvCnPr/>
                        <wps:spPr>
                          <a:xfrm>
                            <a:off x="222636" y="564543"/>
                            <a:ext cx="150495" cy="150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4" o:spid="_x0000_s1026" style="position:absolute;margin-left:63.1pt;margin-top:9.95pt;width:26.1pt;height:64pt;z-index:251881472;mso-width-relative:margin;mso-height-relative:margin" coordsize="4532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">
                <v:oval id="Ellipse 565" o:spid="_x0000_s1027" style="position:absolute;width:4532;height:4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a+8MA&#10;AADcAAAADwAAAGRycy9kb3ducmV2LnhtbESPQWvCQBSE7wX/w/IEb3WjmESjq0hB2qu2oMdH9pkE&#10;s2+T7DaJ/75bKPQ4zMw3zO4wmlr01LnKsoLFPAJBnFtdcaHg6/P0ugbhPLLG2jIpeJKDw37yssNM&#10;24HP1F98IQKEXYYKSu+bTEqXl2TQzW1DHLy77Qz6ILtC6g6HADe1XEZRIg1WHBZKbOitpPxx+TYK&#10;Vmdsk/jd9G17u66edpMOaZEqNZuOxy0IT6P/D/+1P7SCOInh90w4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Aa+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oval>
                <v:line id="Connecteur droit 566" o:spid="_x0000_s1028" style="position:absolute;visibility:visible;mso-wrap-style:square" from="2226,4452" to="2305,9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KRwsYAAADcAAAADwAAAGRycy9kb3ducmV2LnhtbESPQWvCQBSE74L/YXlCL6IbhYaSuoot&#10;CJaWWtNCPT6zzySYfbtkV43/vlsQPA4z8w0zW3SmEWdqfW1ZwWScgCAurK65VPDzvRo9gfABWWNj&#10;mRRcycNi3u/NMNP2wls656EUEcI+QwVVCC6T0hcVGfRj64ijd7CtwRBlW0rd4iXCTSOnSZJKgzXH&#10;hQodvVZUHPOTUbDaFPvTy5f/de/287gbejf5uL4p9TDols8gAnXhHr6111rBY5r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SkcLGAAAA3A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line id="Connecteur droit 567" o:spid="_x0000_s1029" style="position:absolute;visibility:visible;mso-wrap-style:square" from="2305,9541" to="3816,11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0WccAAADcAAAADwAAAGRycy9kb3ducmV2LnhtbESP3WoCMRSE7wt9h3AK3ohmFWplaxQV&#10;BEtF6w/Yy9PN6e7i5iRsoq5v3whCL4eZ+YYZTRpTiQvVvrSsoNdNQBBnVpecKzjsF50hCB+QNVaW&#10;ScGNPEzGz08jTLW98pYuu5CLCGGfooIiBJdK6bOCDPqudcTR+7W1wRBlnUtd4zXCTSX7STKQBkuO&#10;CwU6mheUnXZno2CxyX7Osy9/dJ92ffpue9db3T6Uar0003cQgZrwH360l1rB6+AN7m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njRZxwAAANwAAAAPAAAAAAAA&#10;AAAAAAAAAKECAABkcnMvZG93bnJldi54bWxQSwUGAAAAAAQABAD5AAAAlQMAAAAA&#10;" strokecolor="#f79646 [3209]" strokeweight="2pt">
                  <v:shadow on="t" color="black" opacity="24903f" origin=",.5" offset="0,.55556mm"/>
                </v:line>
                <v:line id="Connecteur droit 568" o:spid="_x0000_s1030" style="position:absolute;flip:x;visibility:visible;mso-wrap-style:square" from="636,9541" to="2305,11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z9psAAAADcAAAADwAAAGRycy9kb3ducmV2LnhtbERPz2vCMBS+D/Y/hDfwNtMOdFKNRQaK&#10;x04Fr8/m2Rabl7aJNu6vXw6DHT++36s8mFY8aHCNZQXpNAFBXFrdcKXgdNy+L0A4j6yxtUwKnuQg&#10;X7++rDDTduRvehx8JWIIuwwV1N53mZSurMmgm9qOOHJXOxj0EQ6V1AOOMdy08iNJ5tJgw7Ghxo6+&#10;aipvh7tRgDrcPs+h57Arjj9me+nTwvdKTd7CZgnCU/D/4j/3XiuYzePaeCYeAb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M/abAAAAA3AAAAA8AAAAAAAAAAAAAAAAA&#10;oQIAAGRycy9kb3ducmV2LnhtbFBLBQYAAAAABAAEAPkAAACOAwAAAAA=&#10;" strokecolor="#f79646 [3209]" strokeweight="2pt">
                  <v:shadow on="t" color="black" opacity="24903f" origin=",.5" offset="0,.55556mm"/>
                </v:line>
                <v:line id="Connecteur droit 569" o:spid="_x0000_s1031" style="position:absolute;flip:x;visibility:visible;mso-wrap-style:square" from="556,5645" to="2226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BYPcIAAADcAAAADwAAAGRycy9kb3ducmV2LnhtbESPT4vCMBTE74LfITzBm6Yu6Go1iiwo&#10;e/QfeH02z7bYvLRN1Ox++o2w4HGYmd8wi1UwlXhQ60rLCkbDBARxZnXJuYLTcTOYgnAeWWNlmRT8&#10;kIPVsttZYKrtk/f0OPhcRAi7FBUU3teplC4ryKAb2po4elfbGvRRtrnULT4j3FTyI0km0mDJcaHA&#10;mr4Kym6Hu1GAOtw+z6HhsN0df83m0ox2vlGq3wvrOQhPwb/D/+1vrWA8mcHrTDw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BYPcIAAADcAAAADwAAAAAAAAAAAAAA&#10;AAChAgAAZHJzL2Rvd25yZXYueG1sUEsFBgAAAAAEAAQA+QAAAJADAAAAAA==&#10;" strokecolor="#f79646 [3209]" strokeweight="2pt">
                  <v:shadow on="t" color="black" opacity="24903f" origin=",.5" offset="0,.55556mm"/>
                </v:line>
                <v:line id="Connecteur droit 570" o:spid="_x0000_s1032" style="position:absolute;visibility:visible;mso-wrap-style:square" from="2226,5645" to="3731,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468MQAAADcAAAADwAAAGRycy9kb3ducmV2LnhtbERPXWvCMBR9H+w/hDvYi2iq4Ca1qWyC&#10;MNnQqYP5eG2ubbG5CU3U+u+XB2GPh/OdzTrTiAu1vrasYDhIQBAXVtdcKvjZLfoTED4ga2wsk4Ib&#10;eZjljw8ZptpeeUOXbShFDGGfooIqBJdK6YuKDPqBdcSRO9rWYIiwLaVu8RrDTSNHSfIiDdYcGyp0&#10;NK+oOG3PRsFiXRzO79/+133a1Wnf8274dVsq9fzUvU1BBOrCv/ju/tAKxq9xfjwTj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jrwxAAAANwAAAAPAAAAAAAAAAAA&#10;AAAAAKECAABkcnMvZG93bnJldi54bWxQSwUGAAAAAAQABAD5AAAAkg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5D6ABC" w:rsidRPr="00DB278B" w:rsidRDefault="005D6ABC" w:rsidP="005D6ABC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5A3E57" wp14:editId="2B1647F4">
                <wp:simplePos x="0" y="0"/>
                <wp:positionH relativeFrom="column">
                  <wp:posOffset>4524375</wp:posOffset>
                </wp:positionH>
                <wp:positionV relativeFrom="paragraph">
                  <wp:posOffset>88065</wp:posOffset>
                </wp:positionV>
                <wp:extent cx="683260" cy="542290"/>
                <wp:effectExtent l="57150" t="38100" r="78740" b="8636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1" o:spid="_x0000_s1026" style="position:absolute;margin-left:356.25pt;margin-top:6.95pt;width:53.8pt;height:42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</w:p>
    <w:p w:rsidR="005D6ABC" w:rsidRPr="00DB278B" w:rsidRDefault="005D6ABC" w:rsidP="005D6ABC">
      <w:pPr>
        <w:rPr>
          <w:sz w:val="24"/>
          <w:szCs w:val="24"/>
        </w:rPr>
      </w:pPr>
    </w:p>
    <w:p w:rsidR="005D6ABC" w:rsidRPr="00DB278B" w:rsidRDefault="005D6ABC" w:rsidP="005D6ABC">
      <w:pPr>
        <w:rPr>
          <w:sz w:val="24"/>
          <w:szCs w:val="24"/>
        </w:rPr>
      </w:pPr>
    </w:p>
    <w:p w:rsidR="005D6ABC" w:rsidRPr="00DB278B" w:rsidRDefault="009F3985" w:rsidP="005D6ABC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D1D316" wp14:editId="059BBED3">
                <wp:simplePos x="0" y="0"/>
                <wp:positionH relativeFrom="column">
                  <wp:posOffset>4910455</wp:posOffset>
                </wp:positionH>
                <wp:positionV relativeFrom="paragraph">
                  <wp:posOffset>73660</wp:posOffset>
                </wp:positionV>
                <wp:extent cx="0" cy="6953250"/>
                <wp:effectExtent l="57150" t="19050" r="76200" b="76200"/>
                <wp:wrapNone/>
                <wp:docPr id="572" name="Connecteur droit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2" o:spid="_x0000_s1026" style="position:absolute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65pt,5.8pt" to="386.65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4F62972" wp14:editId="52A0EFAD">
                <wp:simplePos x="0" y="0"/>
                <wp:positionH relativeFrom="column">
                  <wp:posOffset>948055</wp:posOffset>
                </wp:positionH>
                <wp:positionV relativeFrom="paragraph">
                  <wp:posOffset>73660</wp:posOffset>
                </wp:positionV>
                <wp:extent cx="0" cy="6953250"/>
                <wp:effectExtent l="57150" t="19050" r="76200" b="76200"/>
                <wp:wrapNone/>
                <wp:docPr id="573" name="Connecteur droit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3" o:spid="_x0000_s1026" style="position:absolute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5pt,5.8pt" to="74.65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="005862DC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17A3F5" wp14:editId="3CF994E4">
                <wp:simplePos x="0" y="0"/>
                <wp:positionH relativeFrom="column">
                  <wp:posOffset>948055</wp:posOffset>
                </wp:positionH>
                <wp:positionV relativeFrom="paragraph">
                  <wp:posOffset>279400</wp:posOffset>
                </wp:positionV>
                <wp:extent cx="3962400" cy="9525"/>
                <wp:effectExtent l="0" t="76200" r="19050" b="142875"/>
                <wp:wrapNone/>
                <wp:docPr id="575" name="Connecteur droit avec flèch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5" o:spid="_x0000_s1026" type="#_x0000_t32" style="position:absolute;margin-left:74.65pt;margin-top:22pt;width:312pt;height:.7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05D86D4" wp14:editId="0F0A448A">
                <wp:simplePos x="0" y="0"/>
                <wp:positionH relativeFrom="column">
                  <wp:posOffset>1000125</wp:posOffset>
                </wp:positionH>
                <wp:positionV relativeFrom="paragraph">
                  <wp:posOffset>281305</wp:posOffset>
                </wp:positionV>
                <wp:extent cx="2154555" cy="317500"/>
                <wp:effectExtent l="0" t="0" r="0" b="6350"/>
                <wp:wrapNone/>
                <wp:docPr id="5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78.75pt;margin-top:22.15pt;width:169.65pt;height: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5862DC" w:rsidP="005D6ABC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F42D97" wp14:editId="0D85A9F6">
                <wp:simplePos x="0" y="0"/>
                <wp:positionH relativeFrom="column">
                  <wp:posOffset>967105</wp:posOffset>
                </wp:positionH>
                <wp:positionV relativeFrom="paragraph">
                  <wp:posOffset>272415</wp:posOffset>
                </wp:positionV>
                <wp:extent cx="3943350" cy="0"/>
                <wp:effectExtent l="57150" t="76200" r="0" b="152400"/>
                <wp:wrapNone/>
                <wp:docPr id="577" name="Connecteur droit avec flèch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7" o:spid="_x0000_s1026" type="#_x0000_t32" style="position:absolute;margin-left:76.15pt;margin-top:21.45pt;width:310.5pt;height:0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D60D5E" wp14:editId="3DCBC888">
                <wp:simplePos x="0" y="0"/>
                <wp:positionH relativeFrom="column">
                  <wp:posOffset>999821</wp:posOffset>
                </wp:positionH>
                <wp:positionV relativeFrom="paragraph">
                  <wp:posOffset>275590</wp:posOffset>
                </wp:positionV>
                <wp:extent cx="2154555" cy="317500"/>
                <wp:effectExtent l="0" t="0" r="0" b="6350"/>
                <wp:wrapNone/>
                <wp:docPr id="5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Configurer le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margin-left:78.75pt;margin-top:21.7pt;width:169.65pt;height: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Configurer le jeu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5D6ABC" w:rsidP="005D6ABC">
      <w:pPr>
        <w:tabs>
          <w:tab w:val="left" w:pos="5960"/>
        </w:tabs>
        <w:rPr>
          <w:sz w:val="24"/>
          <w:szCs w:val="24"/>
        </w:rPr>
      </w:pPr>
    </w:p>
    <w:p w:rsidR="005D6ABC" w:rsidRPr="00DB278B" w:rsidRDefault="005862DC" w:rsidP="005D6ABC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E6F71F" wp14:editId="7AA3196E">
                <wp:simplePos x="0" y="0"/>
                <wp:positionH relativeFrom="column">
                  <wp:posOffset>957580</wp:posOffset>
                </wp:positionH>
                <wp:positionV relativeFrom="paragraph">
                  <wp:posOffset>38100</wp:posOffset>
                </wp:positionV>
                <wp:extent cx="3952875" cy="0"/>
                <wp:effectExtent l="0" t="76200" r="28575" b="152400"/>
                <wp:wrapNone/>
                <wp:docPr id="579" name="Connecteur droit avec flèch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9" o:spid="_x0000_s1026" type="#_x0000_t32" style="position:absolute;margin-left:75.4pt;margin-top:3pt;width:311.2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138180" wp14:editId="2D5C051C">
                <wp:simplePos x="0" y="0"/>
                <wp:positionH relativeFrom="column">
                  <wp:posOffset>1002665</wp:posOffset>
                </wp:positionH>
                <wp:positionV relativeFrom="paragraph">
                  <wp:posOffset>87299</wp:posOffset>
                </wp:positionV>
                <wp:extent cx="2154555" cy="317500"/>
                <wp:effectExtent l="0" t="0" r="0" b="6350"/>
                <wp:wrapNone/>
                <wp:docPr id="5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Choix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78.95pt;margin-top:6.85pt;width:169.65pt;height: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Choix mode de jeu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5862DC" w:rsidP="005D6ABC">
      <w:pPr>
        <w:tabs>
          <w:tab w:val="left" w:pos="5960"/>
        </w:tabs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3CD572" wp14:editId="3ED53AD3">
                <wp:simplePos x="0" y="0"/>
                <wp:positionH relativeFrom="column">
                  <wp:posOffset>957580</wp:posOffset>
                </wp:positionH>
                <wp:positionV relativeFrom="paragraph">
                  <wp:posOffset>59055</wp:posOffset>
                </wp:positionV>
                <wp:extent cx="3952875" cy="0"/>
                <wp:effectExtent l="57150" t="76200" r="0" b="152400"/>
                <wp:wrapNone/>
                <wp:docPr id="581" name="Connecteur droit avec flèch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1" o:spid="_x0000_s1026" type="#_x0000_t32" style="position:absolute;margin-left:75.4pt;margin-top:4.65pt;width:311.25pt;height:0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3E8446" wp14:editId="1A65402F">
                <wp:simplePos x="0" y="0"/>
                <wp:positionH relativeFrom="column">
                  <wp:posOffset>997585</wp:posOffset>
                </wp:positionH>
                <wp:positionV relativeFrom="paragraph">
                  <wp:posOffset>73329</wp:posOffset>
                </wp:positionV>
                <wp:extent cx="2154555" cy="317500"/>
                <wp:effectExtent l="0" t="0" r="0" b="6350"/>
                <wp:wrapNone/>
                <wp:docPr id="5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78.55pt;margin-top:5.75pt;width:169.65pt;height: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Mode de jeu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5862DC" w:rsidP="005D6ABC">
      <w:pPr>
        <w:tabs>
          <w:tab w:val="left" w:pos="5960"/>
        </w:tabs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95BFAE1" wp14:editId="18B45F3C">
                <wp:simplePos x="0" y="0"/>
                <wp:positionH relativeFrom="column">
                  <wp:posOffset>452755</wp:posOffset>
                </wp:positionH>
                <wp:positionV relativeFrom="paragraph">
                  <wp:posOffset>140970</wp:posOffset>
                </wp:positionV>
                <wp:extent cx="4638675" cy="3600450"/>
                <wp:effectExtent l="57150" t="38100" r="85725" b="95250"/>
                <wp:wrapNone/>
                <wp:docPr id="596" name="Groupe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600450"/>
                          <a:chOff x="0" y="0"/>
                          <a:chExt cx="3100705" cy="1288111"/>
                        </a:xfrm>
                      </wpg:grpSpPr>
                      <wps:wsp>
                        <wps:cNvPr id="597" name="Rectangle 597"/>
                        <wps:cNvSpPr/>
                        <wps:spPr>
                          <a:xfrm>
                            <a:off x="0" y="0"/>
                            <a:ext cx="3100705" cy="128811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Connecteur droit 598"/>
                        <wps:cNvCnPr/>
                        <wps:spPr>
                          <a:xfrm>
                            <a:off x="0" y="854036"/>
                            <a:ext cx="3100705" cy="795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1906" cy="1857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62DC" w:rsidRDefault="005862DC" w:rsidP="00586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F715A">
                                <w:rPr>
                                  <w:sz w:val="16"/>
                                  <w:szCs w:val="16"/>
                                </w:rPr>
                                <w:t xml:space="preserve">Alt </w:t>
                              </w:r>
                            </w:p>
                            <w:p w:rsidR="00627DCA" w:rsidRPr="000F715A" w:rsidRDefault="00627DCA" w:rsidP="00586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break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3144"/>
                            <a:ext cx="405516" cy="2305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62DC" w:rsidRPr="000F715A" w:rsidRDefault="005862DC" w:rsidP="00586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Else</w:t>
                              </w:r>
                              <w:proofErr w:type="spellEnd"/>
                              <w:r w:rsidRPr="000F715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6" o:spid="_x0000_s1134" style="position:absolute;margin-left:35.65pt;margin-top:11.1pt;width:365.25pt;height:283.5pt;z-index:251885568;mso-width-relative:margin;mso-height-relative:margin" coordsize="31007,1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">
                <v:rect id="Rectangle 597" o:spid="_x0000_s1135" style="position:absolute;width:31007;height:1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L3cQA&#10;AADcAAAADwAAAGRycy9kb3ducmV2LnhtbESPzYvCMBTE78L+D+Et7E1Td/GrGqW4CN4WPw56ezTP&#10;tti8hCba+t8bYcHjMDO/YRarztTiTo2vLCsYDhIQxLnVFRcKjodNfwrCB2SNtWVS8CAPq+VHb4Gp&#10;ti3v6L4PhYgQ9ikqKENwqZQ+L8mgH1hHHL2LbQyGKJtC6gbbCDe1/E6SsTRYcVwo0dG6pPy6vxkF&#10;8rDeOhfanTz9XM9/G5udb7+ZUl+fXTYHEagL7/B/e6sVjGY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y93EAAAA3AAAAA8AAAAAAAAAAAAAAAAAmAIAAGRycy9k&#10;b3ducmV2LnhtbFBLBQYAAAAABAAEAPUAAACJAwAAAAA=&#10;" filled="f" strokecolor="#f68c36 [3049]" strokeweight="1pt">
                  <v:shadow on="t" color="black" opacity="24903f" origin=",.5" offset="0,.55556mm"/>
                </v:rect>
                <v:line id="Connecteur droit 598" o:spid="_x0000_s1136" style="position:absolute;visibility:visible;mso-wrap-style:square" from="0,8540" to="31007,8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JRUsEAAADcAAAADwAAAGRycy9kb3ducmV2LnhtbERPzYrCMBC+C/sOYYS9iE27oNRqFFmR&#10;9aKyXR9gaMa22ExKE2337c1B8Pjx/a82g2nEgzpXW1aQRDEI4sLqmksFl7/9NAXhPLLGxjIp+CcH&#10;m/XHaIWZtj3/0iP3pQgh7DJUUHnfZlK6oiKDLrItceCutjPoA+xKqTvsQ7hp5Fccz6XBmkNDhS19&#10;V1Tc8rtRkE/6Y8rbn2RnJc2Ou7NMTulVqc/xsF2C8DT4t/jlPmgFs0VYG86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0lFSwQAAANwAAAAPAAAAAAAAAAAAAAAA&#10;AKECAABkcnMvZG93bnJldi54bWxQSwUGAAAAAAQABAD5AAAAjwMAAAAA&#10;" strokecolor="#f79646 [3209]" strokeweight="2pt">
                  <v:stroke dashstyle="dash"/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7" type="#_x0000_t202" style="position:absolute;width:3419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VlMQA&#10;AADcAAAADwAAAGRycy9kb3ducmV2LnhtbESPX2vCMBTF3wd+h3CFvc1Uwc1Wo4ggCBts/sHnS3Jt&#10;i81NSWLbfftlMNjj4ZzzO5zVZrCN6MiH2rGC6SQDQaydqblUcDnvXxYgQkQ22DgmBd8UYLMePa2w&#10;MK7nI3WnWIoE4VCggirGtpAy6IosholriZN3c95iTNKX0njsE9w2cpZlr9JizWmhwpZ2Fen76WEV&#10;SPazjvSu/3xvv7b5x5vOumtQ6nk8bJcgIg3xP/zXPhgF8zyH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8VZTEAAAA3AAAAA8AAAAAAAAAAAAAAAAAmAIAAGRycy9k&#10;b3ducmV2LnhtbFBLBQYAAAAABAAEAPUAAACJAwAAAAA=&#10;" filled="f" strokecolor="#f79646 [3209]" strokeweight="1pt">
                  <v:textbox>
                    <w:txbxContent>
                      <w:p w:rsidR="005862DC" w:rsidRDefault="005862DC" w:rsidP="005862DC">
                        <w:pPr>
                          <w:rPr>
                            <w:sz w:val="16"/>
                            <w:szCs w:val="16"/>
                          </w:rPr>
                        </w:pPr>
                        <w:r w:rsidRPr="000F715A">
                          <w:rPr>
                            <w:sz w:val="16"/>
                            <w:szCs w:val="16"/>
                          </w:rPr>
                          <w:t xml:space="preserve">Alt </w:t>
                        </w:r>
                      </w:p>
                      <w:p w:rsidR="00627DCA" w:rsidRPr="000F715A" w:rsidRDefault="00627DCA" w:rsidP="005862DC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break</w:t>
                        </w:r>
                        <w:proofErr w:type="gramEnd"/>
                      </w:p>
                    </w:txbxContent>
                  </v:textbox>
                </v:shape>
                <v:shape id="_x0000_s1138" type="#_x0000_t202" style="position:absolute;top:8531;width:405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48sQA&#10;AADcAAAADwAAAGRycy9kb3ducmV2LnhtbESPTW/CMAyG70j8h8hI3CAFJMQKKWKTJm0HDgN2N437&#10;IRqna7LS7dfPh0kcrdfv48e7/eAa1VMXas8GFvMEFHHubc2lgcv5dbYBFSKyxcYzGfihAPtsPNph&#10;av2dP6g/xVIJhEOKBqoY21TrkFfkMMx9SyxZ4TuHUcau1LbDu8Bdo5dJstYOa5YLFbb0UlF+O307&#10;0eg/r6unePAhHIvl8/svHq+3L2Omk+GwBRVpiI/l//abNbBORF+eEQLo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2OPLEAAAA3AAAAA8AAAAAAAAAAAAAAAAAmAIAAGRycy9k&#10;b3ducmV2LnhtbFBLBQYAAAAABAAEAPUAAACJAwAAAAA=&#10;" filled="f" stroked="f" strokeweight="1pt">
                  <v:textbox>
                    <w:txbxContent>
                      <w:p w:rsidR="005862DC" w:rsidRPr="000F715A" w:rsidRDefault="005862DC" w:rsidP="005862DC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Else</w:t>
                        </w:r>
                        <w:proofErr w:type="spellEnd"/>
                        <w:r w:rsidRPr="000F715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5AB63DF0" wp14:editId="1C73026C">
                <wp:simplePos x="0" y="0"/>
                <wp:positionH relativeFrom="column">
                  <wp:posOffset>-233045</wp:posOffset>
                </wp:positionH>
                <wp:positionV relativeFrom="paragraph">
                  <wp:posOffset>60960</wp:posOffset>
                </wp:positionV>
                <wp:extent cx="5934075" cy="3762375"/>
                <wp:effectExtent l="57150" t="38100" r="85725" b="104775"/>
                <wp:wrapNone/>
                <wp:docPr id="591" name="Groupe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762375"/>
                          <a:chOff x="-109868" y="0"/>
                          <a:chExt cx="3210573" cy="1288111"/>
                        </a:xfrm>
                      </wpg:grpSpPr>
                      <wps:wsp>
                        <wps:cNvPr id="592" name="Rectangle 592"/>
                        <wps:cNvSpPr/>
                        <wps:spPr>
                          <a:xfrm>
                            <a:off x="-109867" y="0"/>
                            <a:ext cx="3210572" cy="1288111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9868" y="0"/>
                            <a:ext cx="299084" cy="2038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62DC" w:rsidRPr="000F715A" w:rsidRDefault="005862DC" w:rsidP="00586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Loop partie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1" o:spid="_x0000_s1139" style="position:absolute;margin-left:-18.35pt;margin-top:4.8pt;width:467.25pt;height:296.25pt;z-index:251883520;mso-width-relative:margin;mso-height-relative:margin" coordorigin="-1098" coordsize="32105,12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">
                <v:rect id="Rectangle 592" o:spid="_x0000_s1140" style="position:absolute;left:-1098;width:32105;height:12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JoRcMA&#10;AADcAAAADwAAAGRycy9kb3ducmV2LnhtbESPQYvCMBSE78L+h/AEb5qqKG41SnERvInWw3p7NM+2&#10;2LyEJtruv98sLHgcZuYbZrPrTSNe1PrasoLpJAFBXFhdc6ngmh/GKxA+IGtsLJOCH/Kw234MNphq&#10;2/GZXpdQighhn6KCKgSXSumLigz6iXXE0bvb1mCIsi2lbrGLcNPIWZIspcGa40KFjvYVFY/L0yiQ&#10;+f7oXOjO8nv+uJ0ONrs9vzKlRsM+W4MI1Id3+L991AoWnzP4OxOP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JoRcMAAADcAAAADwAAAAAAAAAAAAAAAACYAgAAZHJzL2Rv&#10;d25yZXYueG1sUEsFBgAAAAAEAAQA9QAAAIgDAAAAAA==&#10;" filled="f" strokecolor="#f68c36 [3049]" strokeweight="1pt">
                  <v:shadow on="t" color="black" opacity="24903f" origin=",.5" offset="0,.55556mm"/>
                </v:rect>
                <v:shape id="_x0000_s1141" type="#_x0000_t202" style="position:absolute;left:-1098;width:2990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36CsQA&#10;AADcAAAADwAAAGRycy9kb3ducmV2LnhtbESPUWvCMBSF34X9h3AHvmk62ZxWo4gwEBy4deLzJblr&#10;y5qbkmRt/ffLQPDxcM75Dme9HWwjOvKhdqzgaZqBINbO1FwqOH+9TRYgQkQ22DgmBVcKsN08jNaY&#10;G9fzJ3VFLEWCcMhRQRVjm0sZdEUWw9S1xMn7dt5iTNKX0njsE9w2cpZlc2mx5rRQYUv7ivRP8WsV&#10;SPazjvS+Px3bj93y/VVn3SUoNX4cdisQkYZ4D9/aB6PgZfkM/2fS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9+grEAAAA3AAAAA8AAAAAAAAAAAAAAAAAmAIAAGRycy9k&#10;b3ducmV2LnhtbFBLBQYAAAAABAAEAPUAAACJAwAAAAA=&#10;" filled="f" strokecolor="#f79646 [3209]" strokeweight="1pt">
                  <v:textbox>
                    <w:txbxContent>
                      <w:p w:rsidR="005862DC" w:rsidRPr="000F715A" w:rsidRDefault="005862DC" w:rsidP="005862D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Loop partie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30A1BC" wp14:editId="7BB95B1F">
                <wp:simplePos x="0" y="0"/>
                <wp:positionH relativeFrom="column">
                  <wp:posOffset>957580</wp:posOffset>
                </wp:positionH>
                <wp:positionV relativeFrom="paragraph">
                  <wp:posOffset>165735</wp:posOffset>
                </wp:positionV>
                <wp:extent cx="3952875" cy="0"/>
                <wp:effectExtent l="0" t="76200" r="28575" b="152400"/>
                <wp:wrapNone/>
                <wp:docPr id="584" name="Connecteur droit avec flèch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4" o:spid="_x0000_s1026" type="#_x0000_t32" style="position:absolute;margin-left:75.4pt;margin-top:13.05pt;width:311.25pt;height: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E9AC74" wp14:editId="6F898FD1">
                <wp:simplePos x="0" y="0"/>
                <wp:positionH relativeFrom="column">
                  <wp:posOffset>1003935</wp:posOffset>
                </wp:positionH>
                <wp:positionV relativeFrom="paragraph">
                  <wp:posOffset>212725</wp:posOffset>
                </wp:positionV>
                <wp:extent cx="2154555" cy="317500"/>
                <wp:effectExtent l="0" t="0" r="0" b="6350"/>
                <wp:wrapNone/>
                <wp:docPr id="5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Atteindre haut de l’écran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margin-left:79.05pt;margin-top:16.75pt;width:169.65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Atteindre haut de l’écran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A77172" w:rsidP="005D6ABC">
      <w:pPr>
        <w:spacing w:after="0"/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B5F2F2D" wp14:editId="5DA19AB3">
                <wp:simplePos x="0" y="0"/>
                <wp:positionH relativeFrom="column">
                  <wp:posOffset>992505</wp:posOffset>
                </wp:positionH>
                <wp:positionV relativeFrom="paragraph">
                  <wp:posOffset>172720</wp:posOffset>
                </wp:positionV>
                <wp:extent cx="3952875" cy="0"/>
                <wp:effectExtent l="0" t="76200" r="28575" b="152400"/>
                <wp:wrapNone/>
                <wp:docPr id="589" name="Connecteur droit avec flèch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9" o:spid="_x0000_s1026" type="#_x0000_t32" style="position:absolute;margin-left:78.15pt;margin-top:13.6pt;width:311.25pt;height: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D6ABC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B8BE90" wp14:editId="1973659E">
                <wp:simplePos x="0" y="0"/>
                <wp:positionH relativeFrom="column">
                  <wp:posOffset>996950</wp:posOffset>
                </wp:positionH>
                <wp:positionV relativeFrom="paragraph">
                  <wp:posOffset>214934</wp:posOffset>
                </wp:positionV>
                <wp:extent cx="2154555" cy="317500"/>
                <wp:effectExtent l="0" t="0" r="0" b="6350"/>
                <wp:wrapNone/>
                <wp:docPr id="5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A77172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Game over ! Fin de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202" style="position:absolute;margin-left:78.5pt;margin-top:16.9pt;width:169.65pt;height: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" filled="f" stroked="f">
                <v:textbox>
                  <w:txbxContent>
                    <w:p w:rsidR="005D6ABC" w:rsidRPr="001159B5" w:rsidRDefault="00A77172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Game over ! Fin de partie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DB278B" w:rsidRDefault="00A77172" w:rsidP="005D6ABC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B0E26ED" wp14:editId="68F84BB4">
                <wp:simplePos x="0" y="0"/>
                <wp:positionH relativeFrom="column">
                  <wp:posOffset>973455</wp:posOffset>
                </wp:positionH>
                <wp:positionV relativeFrom="paragraph">
                  <wp:posOffset>309245</wp:posOffset>
                </wp:positionV>
                <wp:extent cx="3952875" cy="0"/>
                <wp:effectExtent l="57150" t="76200" r="0" b="152400"/>
                <wp:wrapNone/>
                <wp:docPr id="583" name="Connecteur droit avec flèch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3" o:spid="_x0000_s1026" type="#_x0000_t32" style="position:absolute;margin-left:76.65pt;margin-top:24.35pt;width:311.25pt;height:0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5D6ABC" w:rsidRPr="00DB278B" w:rsidRDefault="005D6ABC" w:rsidP="005D6ABC">
      <w:pPr>
        <w:rPr>
          <w:sz w:val="24"/>
          <w:szCs w:val="24"/>
        </w:rPr>
      </w:pPr>
    </w:p>
    <w:p w:rsidR="005D6ABC" w:rsidRPr="00DB278B" w:rsidRDefault="009F3985" w:rsidP="005D6ABC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87D311A" wp14:editId="15D17DD3">
                <wp:simplePos x="0" y="0"/>
                <wp:positionH relativeFrom="column">
                  <wp:posOffset>963930</wp:posOffset>
                </wp:positionH>
                <wp:positionV relativeFrom="paragraph">
                  <wp:posOffset>314960</wp:posOffset>
                </wp:positionV>
                <wp:extent cx="3952875" cy="0"/>
                <wp:effectExtent l="0" t="76200" r="28575" b="152400"/>
                <wp:wrapNone/>
                <wp:docPr id="605" name="Connecteur droit avec flèch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5" o:spid="_x0000_s1026" type="#_x0000_t32" style="position:absolute;margin-left:75.9pt;margin-top:24.8pt;width:311.25pt;height: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7172" w:rsidRPr="005862D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D4D727" wp14:editId="204EC24B">
                <wp:simplePos x="0" y="0"/>
                <wp:positionH relativeFrom="column">
                  <wp:posOffset>436880</wp:posOffset>
                </wp:positionH>
                <wp:positionV relativeFrom="paragraph">
                  <wp:posOffset>48895</wp:posOffset>
                </wp:positionV>
                <wp:extent cx="606425" cy="582930"/>
                <wp:effectExtent l="0" t="0" r="0" b="0"/>
                <wp:wrapNone/>
                <wp:docPr id="6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2DC" w:rsidRPr="000F715A" w:rsidRDefault="005862DC" w:rsidP="005862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F71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4" type="#_x0000_t202" style="position:absolute;margin-left:34.4pt;margin-top:3.85pt;width:47.75pt;height:45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" filled="f" stroked="f" strokeweight="1pt">
                <v:textbox>
                  <w:txbxContent>
                    <w:p w:rsidR="005862DC" w:rsidRPr="000F715A" w:rsidRDefault="005862DC" w:rsidP="005862D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F715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77172" w:rsidRPr="005862D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88089E5" wp14:editId="4636D714">
                <wp:simplePos x="0" y="0"/>
                <wp:positionH relativeFrom="column">
                  <wp:posOffset>452755</wp:posOffset>
                </wp:positionH>
                <wp:positionV relativeFrom="paragraph">
                  <wp:posOffset>29210</wp:posOffset>
                </wp:positionV>
                <wp:extent cx="4638675" cy="19685"/>
                <wp:effectExtent l="38100" t="38100" r="66675" b="94615"/>
                <wp:wrapNone/>
                <wp:docPr id="603" name="Connecteur droit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196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03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.3pt" to="400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</w:p>
    <w:p w:rsidR="005D6ABC" w:rsidRPr="00DB278B" w:rsidRDefault="00A77172" w:rsidP="005D6ABC">
      <w:pPr>
        <w:rPr>
          <w:sz w:val="24"/>
          <w:szCs w:val="24"/>
        </w:rPr>
      </w:pP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E5FFA5" wp14:editId="528D2D90">
                <wp:simplePos x="0" y="0"/>
                <wp:positionH relativeFrom="column">
                  <wp:posOffset>1238250</wp:posOffset>
                </wp:positionH>
                <wp:positionV relativeFrom="paragraph">
                  <wp:posOffset>24765</wp:posOffset>
                </wp:positionV>
                <wp:extent cx="2154555" cy="317500"/>
                <wp:effectExtent l="0" t="0" r="0" b="6350"/>
                <wp:wrapNone/>
                <wp:docPr id="5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9F3985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Compléter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202" style="position:absolute;margin-left:97.5pt;margin-top:1.95pt;width:169.65pt;height: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" filled="f" stroked="f">
                <v:textbox>
                  <w:txbxContent>
                    <w:p w:rsidR="005D6ABC" w:rsidRPr="001159B5" w:rsidRDefault="009F3985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Compléter ligne</w:t>
                      </w:r>
                    </w:p>
                  </w:txbxContent>
                </v:textbox>
              </v:shape>
            </w:pict>
          </mc:Fallback>
        </mc:AlternateContent>
      </w:r>
    </w:p>
    <w:p w:rsidR="005D6ABC" w:rsidRPr="005D6ABC" w:rsidRDefault="00DA3716" w:rsidP="005D6ABC">
      <w:pPr>
        <w:tabs>
          <w:tab w:val="left" w:pos="2445"/>
        </w:tabs>
        <w:rPr>
          <w:sz w:val="24"/>
          <w:szCs w:val="24"/>
        </w:rPr>
      </w:pPr>
      <w:r w:rsidRPr="005862D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7FEE7FC" wp14:editId="591651D6">
                <wp:simplePos x="0" y="0"/>
                <wp:positionH relativeFrom="column">
                  <wp:posOffset>420370</wp:posOffset>
                </wp:positionH>
                <wp:positionV relativeFrom="paragraph">
                  <wp:posOffset>2860675</wp:posOffset>
                </wp:positionV>
                <wp:extent cx="606425" cy="58293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5829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716" w:rsidRPr="000F715A" w:rsidRDefault="00DA3716" w:rsidP="00DA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0F71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33.1pt;margin-top:225.25pt;width:47.75pt;height:45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" filled="f" stroked="f" strokeweight="1pt">
                <v:textbox>
                  <w:txbxContent>
                    <w:p w:rsidR="00DA3716" w:rsidRPr="000F715A" w:rsidRDefault="00DA3716" w:rsidP="00DA371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0F715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862D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9B5A970" wp14:editId="49322858">
                <wp:simplePos x="0" y="0"/>
                <wp:positionH relativeFrom="column">
                  <wp:posOffset>452755</wp:posOffset>
                </wp:positionH>
                <wp:positionV relativeFrom="paragraph">
                  <wp:posOffset>2842895</wp:posOffset>
                </wp:positionV>
                <wp:extent cx="4638675" cy="19685"/>
                <wp:effectExtent l="38100" t="38100" r="66675" b="946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196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23.85pt" to="400.9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" strokecolor="#f79646 [3209]" strokeweight="2pt">
                <v:stroke dashstyle="dash"/>
                <v:shadow on="t" color="black" opacity="24903f" origin=",.5" offset="0,.55556mm"/>
              </v:line>
            </w:pict>
          </mc:Fallback>
        </mc:AlternateContent>
      </w:r>
      <w:r w:rsidRPr="009F398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723641" wp14:editId="4397FF5B">
                <wp:simplePos x="0" y="0"/>
                <wp:positionH relativeFrom="column">
                  <wp:posOffset>967105</wp:posOffset>
                </wp:positionH>
                <wp:positionV relativeFrom="paragraph">
                  <wp:posOffset>3019425</wp:posOffset>
                </wp:positionV>
                <wp:extent cx="3952875" cy="0"/>
                <wp:effectExtent l="0" t="76200" r="28575" b="1524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76.15pt;margin-top:237.75pt;width:311.2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92C1230" wp14:editId="6AC283E4">
                <wp:simplePos x="0" y="0"/>
                <wp:positionH relativeFrom="column">
                  <wp:posOffset>1544955</wp:posOffset>
                </wp:positionH>
                <wp:positionV relativeFrom="paragraph">
                  <wp:posOffset>3027045</wp:posOffset>
                </wp:positionV>
                <wp:extent cx="2154555" cy="317500"/>
                <wp:effectExtent l="0" t="0" r="0" b="63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985" w:rsidRPr="001159B5" w:rsidRDefault="009F3985" w:rsidP="009F39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Score en-dessous des meilleurs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margin-left:121.65pt;margin-top:238.35pt;width:169.65pt;height: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" filled="f" stroked="f">
                <v:textbox>
                  <w:txbxContent>
                    <w:p w:rsidR="009F3985" w:rsidRPr="001159B5" w:rsidRDefault="009F3985" w:rsidP="009F39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Score en-dessous des meilleurs</w:t>
                      </w:r>
                    </w:p>
                  </w:txbxContent>
                </v:textbox>
              </v:shape>
            </w:pict>
          </mc:Fallback>
        </mc:AlternateContent>
      </w:r>
      <w:r w:rsidRPr="009F398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4AB478" wp14:editId="23FA35FD">
                <wp:simplePos x="0" y="0"/>
                <wp:positionH relativeFrom="column">
                  <wp:posOffset>967105</wp:posOffset>
                </wp:positionH>
                <wp:positionV relativeFrom="paragraph">
                  <wp:posOffset>3304540</wp:posOffset>
                </wp:positionV>
                <wp:extent cx="3952875" cy="0"/>
                <wp:effectExtent l="57150" t="76200" r="0" b="152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76.15pt;margin-top:260.2pt;width:311.25pt;height:0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F5EEF2" wp14:editId="05DC910F">
                <wp:simplePos x="0" y="0"/>
                <wp:positionH relativeFrom="column">
                  <wp:posOffset>1514475</wp:posOffset>
                </wp:positionH>
                <wp:positionV relativeFrom="paragraph">
                  <wp:posOffset>3360420</wp:posOffset>
                </wp:positionV>
                <wp:extent cx="2154555" cy="317500"/>
                <wp:effectExtent l="0" t="0" r="0" b="63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985" w:rsidRPr="001159B5" w:rsidRDefault="009F3985" w:rsidP="009F39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Retour au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margin-left:119.25pt;margin-top:264.6pt;width:169.65pt;height: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" filled="f" stroked="f">
                <v:textbox>
                  <w:txbxContent>
                    <w:p w:rsidR="009F3985" w:rsidRPr="001159B5" w:rsidRDefault="009F3985" w:rsidP="009F39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Retour au menu principal</w:t>
                      </w:r>
                    </w:p>
                  </w:txbxContent>
                </v:textbox>
              </v:shape>
            </w:pict>
          </mc:Fallback>
        </mc:AlternateContent>
      </w:r>
      <w:r w:rsidR="00627D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1F2BBF4" wp14:editId="78215714">
                <wp:simplePos x="0" y="0"/>
                <wp:positionH relativeFrom="column">
                  <wp:posOffset>433705</wp:posOffset>
                </wp:positionH>
                <wp:positionV relativeFrom="paragraph">
                  <wp:posOffset>1993900</wp:posOffset>
                </wp:positionV>
                <wp:extent cx="511175" cy="304800"/>
                <wp:effectExtent l="0" t="0" r="22225" b="1905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DCA" w:rsidRPr="000F715A" w:rsidRDefault="00627DCA" w:rsidP="00DA37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715A">
                              <w:rPr>
                                <w:sz w:val="16"/>
                                <w:szCs w:val="16"/>
                              </w:rPr>
                              <w:t xml:space="preserve">Alt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margin-left:34.15pt;margin-top:157pt;width:40.25pt;height:24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" filled="f" strokecolor="#f79646 [3209]" strokeweight="1pt">
                <v:textbox>
                  <w:txbxContent>
                    <w:p w:rsidR="00627DCA" w:rsidRPr="000F715A" w:rsidRDefault="00627DCA" w:rsidP="00DA3716">
                      <w:pPr>
                        <w:rPr>
                          <w:sz w:val="16"/>
                          <w:szCs w:val="16"/>
                        </w:rPr>
                      </w:pPr>
                      <w:r w:rsidRPr="000F715A">
                        <w:rPr>
                          <w:sz w:val="16"/>
                          <w:szCs w:val="16"/>
                        </w:rPr>
                        <w:t xml:space="preserve">Alt </w:t>
                      </w:r>
                    </w:p>
                  </w:txbxContent>
                </v:textbox>
              </v:shape>
            </w:pict>
          </mc:Fallback>
        </mc:AlternateContent>
      </w:r>
      <w:r w:rsidR="00627D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216997F" wp14:editId="280B6119">
                <wp:simplePos x="0" y="0"/>
                <wp:positionH relativeFrom="column">
                  <wp:posOffset>433704</wp:posOffset>
                </wp:positionH>
                <wp:positionV relativeFrom="paragraph">
                  <wp:posOffset>1993900</wp:posOffset>
                </wp:positionV>
                <wp:extent cx="4657725" cy="169545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6954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.15pt;margin-top:157pt;width:366.75pt;height:133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" filled="f" strokecolor="#f68c36 [3049]" strokeweight="1pt">
                <v:shadow on="t" color="black" opacity="24903f" origin=",.5" offset="0,.55556mm"/>
              </v:rect>
            </w:pict>
          </mc:Fallback>
        </mc:AlternateContent>
      </w:r>
      <w:r w:rsidR="009F3985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798CC41" wp14:editId="1BE0C117">
                <wp:simplePos x="0" y="0"/>
                <wp:positionH relativeFrom="column">
                  <wp:posOffset>1514475</wp:posOffset>
                </wp:positionH>
                <wp:positionV relativeFrom="paragraph">
                  <wp:posOffset>2550795</wp:posOffset>
                </wp:positionV>
                <wp:extent cx="2154555" cy="317500"/>
                <wp:effectExtent l="0" t="0" r="0" b="635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985" w:rsidRPr="001159B5" w:rsidRDefault="009F3985" w:rsidP="009F39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Enregistrer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0" type="#_x0000_t202" style="position:absolute;margin-left:119.25pt;margin-top:200.85pt;width:169.65pt;height: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" filled="f" stroked="f">
                <v:textbox>
                  <w:txbxContent>
                    <w:p w:rsidR="009F3985" w:rsidRPr="001159B5" w:rsidRDefault="009F3985" w:rsidP="009F39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Enregistrer score</w:t>
                      </w:r>
                    </w:p>
                  </w:txbxContent>
                </v:textbox>
              </v:shape>
            </w:pict>
          </mc:Fallback>
        </mc:AlternateContent>
      </w:r>
      <w:r w:rsidR="009F3985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5C6347" wp14:editId="2B595F0E">
                <wp:simplePos x="0" y="0"/>
                <wp:positionH relativeFrom="column">
                  <wp:posOffset>1514475</wp:posOffset>
                </wp:positionH>
                <wp:positionV relativeFrom="paragraph">
                  <wp:posOffset>2188845</wp:posOffset>
                </wp:positionV>
                <wp:extent cx="2154555" cy="317500"/>
                <wp:effectExtent l="0" t="0" r="0" b="63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985" w:rsidRPr="001159B5" w:rsidRDefault="009F3985" w:rsidP="009F398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Nouveau meilleur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margin-left:119.25pt;margin-top:172.35pt;width:169.65pt;height: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" filled="f" stroked="f">
                <v:textbox>
                  <w:txbxContent>
                    <w:p w:rsidR="009F3985" w:rsidRPr="001159B5" w:rsidRDefault="009F3985" w:rsidP="009F398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Nouveau meilleur score</w:t>
                      </w:r>
                    </w:p>
                  </w:txbxContent>
                </v:textbox>
              </v:shape>
            </w:pict>
          </mc:Fallback>
        </mc:AlternateContent>
      </w:r>
      <w:r w:rsidR="009F3985" w:rsidRPr="009F398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5CB200" wp14:editId="2A25784D">
                <wp:simplePos x="0" y="0"/>
                <wp:positionH relativeFrom="column">
                  <wp:posOffset>948055</wp:posOffset>
                </wp:positionH>
                <wp:positionV relativeFrom="paragraph">
                  <wp:posOffset>2542540</wp:posOffset>
                </wp:positionV>
                <wp:extent cx="3952875" cy="0"/>
                <wp:effectExtent l="57150" t="76200" r="0" b="1524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74.65pt;margin-top:200.2pt;width:311.25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9F3985" w:rsidRPr="009F398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25B9EF" wp14:editId="1D5ACB49">
                <wp:simplePos x="0" y="0"/>
                <wp:positionH relativeFrom="column">
                  <wp:posOffset>948055</wp:posOffset>
                </wp:positionH>
                <wp:positionV relativeFrom="paragraph">
                  <wp:posOffset>2181225</wp:posOffset>
                </wp:positionV>
                <wp:extent cx="3952875" cy="0"/>
                <wp:effectExtent l="0" t="76200" r="28575" b="1524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" o:spid="_x0000_s1026" type="#_x0000_t32" style="position:absolute;margin-left:74.65pt;margin-top:171.75pt;width:311.25pt;height: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985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608F35" wp14:editId="3E62BCD2">
                <wp:simplePos x="0" y="0"/>
                <wp:positionH relativeFrom="column">
                  <wp:posOffset>1184910</wp:posOffset>
                </wp:positionH>
                <wp:positionV relativeFrom="paragraph">
                  <wp:posOffset>142875</wp:posOffset>
                </wp:positionV>
                <wp:extent cx="2154555" cy="317500"/>
                <wp:effectExtent l="0" t="0" r="0" b="6350"/>
                <wp:wrapNone/>
                <wp:docPr id="5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ABC" w:rsidRPr="001159B5" w:rsidRDefault="009F3985" w:rsidP="005D6AB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points / retrait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margin-left:93.3pt;margin-top:11.25pt;width:169.65pt;height: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" filled="f" stroked="f">
                <v:textbox>
                  <w:txbxContent>
                    <w:p w:rsidR="005D6ABC" w:rsidRPr="001159B5" w:rsidRDefault="009F3985" w:rsidP="005D6AB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points / retrait ligne</w:t>
                      </w:r>
                    </w:p>
                  </w:txbxContent>
                </v:textbox>
              </v:shape>
            </w:pict>
          </mc:Fallback>
        </mc:AlternateContent>
      </w:r>
      <w:r w:rsidR="009F3985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03FD32D" wp14:editId="0B95445C">
                <wp:simplePos x="0" y="0"/>
                <wp:positionH relativeFrom="column">
                  <wp:posOffset>964565</wp:posOffset>
                </wp:positionH>
                <wp:positionV relativeFrom="paragraph">
                  <wp:posOffset>78740</wp:posOffset>
                </wp:positionV>
                <wp:extent cx="3952875" cy="0"/>
                <wp:effectExtent l="57150" t="76200" r="0" b="152400"/>
                <wp:wrapNone/>
                <wp:docPr id="587" name="Connecteur droit avec flèch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7" o:spid="_x0000_s1026" type="#_x0000_t32" style="position:absolute;margin-left:75.95pt;margin-top:6.2pt;width:311.25pt;height: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A77172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6C3D2F" wp14:editId="6B742404">
                <wp:simplePos x="0" y="0"/>
                <wp:positionH relativeFrom="column">
                  <wp:posOffset>1285875</wp:posOffset>
                </wp:positionH>
                <wp:positionV relativeFrom="paragraph">
                  <wp:posOffset>1334770</wp:posOffset>
                </wp:positionV>
                <wp:extent cx="2154555" cy="317500"/>
                <wp:effectExtent l="0" t="0" r="0" b="6350"/>
                <wp:wrapNone/>
                <wp:docPr id="6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172" w:rsidRPr="001159B5" w:rsidRDefault="009F3985" w:rsidP="00A77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Ajout points / retrait ligne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3" type="#_x0000_t202" style="position:absolute;margin-left:101.25pt;margin-top:105.1pt;width:169.65pt;height: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" filled="f" stroked="f">
                <v:textbox>
                  <w:txbxContent>
                    <w:p w:rsidR="00A77172" w:rsidRPr="001159B5" w:rsidRDefault="009F3985" w:rsidP="00A7717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Ajout points / retrait ligne</w:t>
                      </w:r>
                    </w:p>
                  </w:txbxContent>
                </v:textbox>
              </v:shape>
            </w:pict>
          </mc:Fallback>
        </mc:AlternateContent>
      </w:r>
      <w:r w:rsidR="00A77172" w:rsidRPr="00DB278B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19695AD" wp14:editId="68F90129">
                <wp:simplePos x="0" y="0"/>
                <wp:positionH relativeFrom="column">
                  <wp:posOffset>1285875</wp:posOffset>
                </wp:positionH>
                <wp:positionV relativeFrom="paragraph">
                  <wp:posOffset>864870</wp:posOffset>
                </wp:positionV>
                <wp:extent cx="2154555" cy="317500"/>
                <wp:effectExtent l="0" t="0" r="0" b="6350"/>
                <wp:wrapNone/>
                <wp:docPr id="6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172" w:rsidRPr="001159B5" w:rsidRDefault="009F3985" w:rsidP="00A7717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Effectuer un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Tetris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4" type="#_x0000_t202" style="position:absolute;margin-left:101.25pt;margin-top:68.1pt;width:169.65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" filled="f" stroked="f">
                <v:textbox>
                  <w:txbxContent>
                    <w:p w:rsidR="00A77172" w:rsidRPr="001159B5" w:rsidRDefault="009F3985" w:rsidP="00A7717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Effectuer un </w:t>
                      </w:r>
                      <w:proofErr w:type="spellStart"/>
                      <w:r>
                        <w:rPr>
                          <w:sz w:val="20"/>
                        </w:rPr>
                        <w:t>Tetris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172" w:rsidRPr="00A7717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AE70A4" wp14:editId="462408E3">
                <wp:simplePos x="0" y="0"/>
                <wp:positionH relativeFrom="column">
                  <wp:posOffset>944880</wp:posOffset>
                </wp:positionH>
                <wp:positionV relativeFrom="paragraph">
                  <wp:posOffset>861695</wp:posOffset>
                </wp:positionV>
                <wp:extent cx="3952875" cy="0"/>
                <wp:effectExtent l="0" t="76200" r="28575" b="152400"/>
                <wp:wrapNone/>
                <wp:docPr id="607" name="Connecteur droit avec flèch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7" o:spid="_x0000_s1026" type="#_x0000_t32" style="position:absolute;margin-left:74.4pt;margin-top:67.85pt;width:311.2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7172" w:rsidRPr="00A7717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75C6FA" wp14:editId="145F4ED9">
                <wp:simplePos x="0" y="0"/>
                <wp:positionH relativeFrom="column">
                  <wp:posOffset>945515</wp:posOffset>
                </wp:positionH>
                <wp:positionV relativeFrom="paragraph">
                  <wp:posOffset>1250315</wp:posOffset>
                </wp:positionV>
                <wp:extent cx="3952875" cy="0"/>
                <wp:effectExtent l="57150" t="76200" r="0" b="152400"/>
                <wp:wrapNone/>
                <wp:docPr id="606" name="Connecteur droit avec flèch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6" o:spid="_x0000_s1026" type="#_x0000_t32" style="position:absolute;margin-left:74.45pt;margin-top:98.45pt;width:311.25pt;height: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" strokecolor="#f79646 [3209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sectPr w:rsidR="005D6ABC" w:rsidRPr="005D6ABC" w:rsidSect="00A12C4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77" w:rsidRDefault="005A1A77" w:rsidP="005A1A77">
      <w:pPr>
        <w:spacing w:after="0" w:line="240" w:lineRule="auto"/>
      </w:pPr>
      <w:r>
        <w:separator/>
      </w:r>
    </w:p>
  </w:endnote>
  <w:endnote w:type="continuationSeparator" w:id="0">
    <w:p w:rsidR="005A1A77" w:rsidRDefault="005A1A77" w:rsidP="005A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434530"/>
      <w:docPartObj>
        <w:docPartGallery w:val="Page Numbers (Bottom of Page)"/>
        <w:docPartUnique/>
      </w:docPartObj>
    </w:sdtPr>
    <w:sdtEndPr/>
    <w:sdtContent>
      <w:p w:rsidR="00A12C4D" w:rsidRDefault="00A12C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2A">
          <w:rPr>
            <w:noProof/>
          </w:rPr>
          <w:t>2</w:t>
        </w:r>
        <w:r>
          <w:fldChar w:fldCharType="end"/>
        </w:r>
      </w:p>
    </w:sdtContent>
  </w:sdt>
  <w:p w:rsidR="00A12C4D" w:rsidRDefault="00A12C4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4919056"/>
      <w:docPartObj>
        <w:docPartGallery w:val="Page Numbers (Bottom of Page)"/>
        <w:docPartUnique/>
      </w:docPartObj>
    </w:sdtPr>
    <w:sdtEndPr/>
    <w:sdtContent>
      <w:p w:rsidR="00A12C4D" w:rsidRDefault="00A12C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2A">
          <w:rPr>
            <w:noProof/>
          </w:rPr>
          <w:t>1</w:t>
        </w:r>
        <w:r>
          <w:fldChar w:fldCharType="end"/>
        </w:r>
      </w:p>
    </w:sdtContent>
  </w:sdt>
  <w:p w:rsidR="00A12C4D" w:rsidRDefault="00A12C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77" w:rsidRDefault="005A1A77" w:rsidP="005A1A77">
      <w:pPr>
        <w:spacing w:after="0" w:line="240" w:lineRule="auto"/>
      </w:pPr>
      <w:r>
        <w:separator/>
      </w:r>
    </w:p>
  </w:footnote>
  <w:footnote w:type="continuationSeparator" w:id="0">
    <w:p w:rsidR="005A1A77" w:rsidRDefault="005A1A77" w:rsidP="005A1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78B" w:rsidRDefault="009F3985" w:rsidP="00DB278B">
    <w:pPr>
      <w:pStyle w:val="En-tte"/>
    </w:pPr>
    <w:r w:rsidRPr="009F3985">
      <w:rPr>
        <w:lang w:val="de-DE"/>
      </w:rPr>
      <w:t xml:space="preserve">J. </w:t>
    </w:r>
    <w:proofErr w:type="spellStart"/>
    <w:r w:rsidRPr="009F3985">
      <w:rPr>
        <w:lang w:val="de-DE"/>
      </w:rPr>
      <w:t>Bellier</w:t>
    </w:r>
    <w:proofErr w:type="spellEnd"/>
    <w:r w:rsidRPr="009F3985">
      <w:rPr>
        <w:lang w:val="de-DE"/>
      </w:rPr>
      <w:t xml:space="preserve"> N. </w:t>
    </w:r>
    <w:proofErr w:type="spellStart"/>
    <w:r w:rsidRPr="009F3985">
      <w:rPr>
        <w:lang w:val="de-DE"/>
      </w:rPr>
      <w:t>Crozier</w:t>
    </w:r>
    <w:proofErr w:type="spellEnd"/>
    <w:r w:rsidRPr="009F3985">
      <w:rPr>
        <w:lang w:val="de-DE"/>
      </w:rPr>
      <w:t xml:space="preserve"> A. Metzler V. Robin A. Silvestre</w:t>
    </w:r>
    <w:r w:rsidR="00DB278B">
      <w:tab/>
    </w:r>
  </w:p>
  <w:p w:rsidR="00DB278B" w:rsidRDefault="00DB278B" w:rsidP="00DB278B">
    <w:pPr>
      <w:pStyle w:val="En-tte"/>
    </w:pPr>
  </w:p>
  <w:p w:rsidR="005A1A77" w:rsidRPr="005A1A77" w:rsidRDefault="005A1A77" w:rsidP="005A1A77">
    <w:pPr>
      <w:pStyle w:val="En-tte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C4D" w:rsidRDefault="00A12C4D" w:rsidP="00A12C4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11A28A61" wp14:editId="23A37532">
          <wp:simplePos x="0" y="0"/>
          <wp:positionH relativeFrom="column">
            <wp:posOffset>5050790</wp:posOffset>
          </wp:positionH>
          <wp:positionV relativeFrom="paragraph">
            <wp:posOffset>-266700</wp:posOffset>
          </wp:positionV>
          <wp:extent cx="691515" cy="691515"/>
          <wp:effectExtent l="0" t="0" r="0" b="0"/>
          <wp:wrapNone/>
          <wp:docPr id="289" name="Image 289" descr="http://www.file-extensions.org/imgs/app-picture/5854/tet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http://www.file-extensions.org/imgs/app-picture/5854/tetr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691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3BD5B" wp14:editId="66141CC1">
              <wp:simplePos x="0" y="0"/>
              <wp:positionH relativeFrom="column">
                <wp:posOffset>2233295</wp:posOffset>
              </wp:positionH>
              <wp:positionV relativeFrom="paragraph">
                <wp:posOffset>59055</wp:posOffset>
              </wp:positionV>
              <wp:extent cx="1501775" cy="556260"/>
              <wp:effectExtent l="0" t="0" r="3175" b="0"/>
              <wp:wrapNone/>
              <wp:docPr id="467" name="Zone de texte 4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775" cy="556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2C4D" w:rsidRDefault="00A12C4D" w:rsidP="00A12C4D">
                          <w:pPr>
                            <w:rPr>
                              <w:b/>
                              <w:sz w:val="72"/>
                              <w14:shadow w14:blurRad="79997" w14:dist="40005" w14:dir="504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  <w14:gs w14:pos="2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50000">
                                      <w14:schemeClr w14:val="accent6">
                                        <w14:shade w14:val="89000"/>
                                        <w14:satMod w14:val="110000"/>
                                      </w14:schemeClr>
                                    </w14:gs>
                                    <w14:gs w14:pos="7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12700" w14:prstMaterial="warmMatte">
                                <w14:bevelT w14:w="25400" w14:h="25400" w14:prst="circle"/>
                                <w14:contourClr>
                                  <w14:schemeClr w14:val="accent6">
                                    <w14:shade w14:val="73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sz w:val="72"/>
                              <w14:shadow w14:blurRad="79997" w14:dist="40005" w14:dir="504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  <w14:gs w14:pos="2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50000">
                                      <w14:schemeClr w14:val="accent6">
                                        <w14:shade w14:val="89000"/>
                                        <w14:satMod w14:val="110000"/>
                                      </w14:schemeClr>
                                    </w14:gs>
                                    <w14:gs w14:pos="75000">
                                      <w14:schemeClr w14:val="accent6">
                                        <w14:tint w14:val="93000"/>
                                        <w14:satMod w14:val="1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90000"/>
                                        <w14:satMod w14:val="12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12700" w14:prstMaterial="warmMatte">
                                <w14:bevelT w14:w="25400" w14:h="25400" w14:prst="circle"/>
                                <w14:contourClr>
                                  <w14:schemeClr w14:val="accent6">
                                    <w14:shade w14:val="73000"/>
                                  </w14:schemeClr>
                                </w14:contourClr>
                              </w14:props3d>
                            </w:rPr>
                            <w:t>TETRIS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67" o:spid="_x0000_s1149" type="#_x0000_t202" style="position:absolute;margin-left:175.85pt;margin-top:4.65pt;width:118.2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" stroked="f">
              <v:textbox>
                <w:txbxContent>
                  <w:p w:rsidR="00A12C4D" w:rsidRDefault="00A12C4D" w:rsidP="00A12C4D">
                    <w:pPr>
                      <w:rPr>
                        <w:b/>
                        <w:sz w:val="72"/>
                        <w14:shadow w14:blurRad="79997" w14:dist="40005" w14:dir="504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  <w14:gs w14:pos="2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50000">
                                <w14:schemeClr w14:val="accent6">
                                  <w14:shade w14:val="89000"/>
                                  <w14:satMod w14:val="110000"/>
                                </w14:schemeClr>
                              </w14:gs>
                              <w14:gs w14:pos="7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100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12700" w14:prstMaterial="warmMatte">
                          <w14:bevelT w14:w="25400" w14:h="25400" w14:prst="circle"/>
                          <w14:contourClr>
                            <w14:schemeClr w14:val="accent6">
                              <w14:shade w14:val="73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sz w:val="72"/>
                        <w14:shadow w14:blurRad="79997" w14:dist="40005" w14:dir="5040000" w14:sx="100000" w14:sy="100000" w14:kx="0" w14:ky="0" w14:algn="tl">
                          <w14:srgbClr w14:val="000000">
                            <w14:alpha w14:val="70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  <w14:gs w14:pos="2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50000">
                                <w14:schemeClr w14:val="accent6">
                                  <w14:shade w14:val="89000"/>
                                  <w14:satMod w14:val="110000"/>
                                </w14:schemeClr>
                              </w14:gs>
                              <w14:gs w14:pos="75000">
                                <w14:schemeClr w14:val="accent6">
                                  <w14:tint w14:val="93000"/>
                                  <w14:satMod w14:val="120000"/>
                                </w14:schemeClr>
                              </w14:gs>
                              <w14:gs w14:pos="100000">
                                <w14:schemeClr w14:val="accent6">
                                  <w14:tint w14:val="90000"/>
                                  <w14:satMod w14:val="12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12700" w14:prstMaterial="warmMatte">
                          <w14:bevelT w14:w="25400" w14:h="25400" w14:prst="circle"/>
                          <w14:contourClr>
                            <w14:schemeClr w14:val="accent6">
                              <w14:shade w14:val="73000"/>
                            </w14:schemeClr>
                          </w14:contourClr>
                        </w14:props3d>
                      </w:rPr>
                      <w:t>TETRIS</w:t>
                    </w:r>
                  </w:p>
                </w:txbxContent>
              </v:textbox>
            </v:shape>
          </w:pict>
        </mc:Fallback>
      </mc:AlternateContent>
    </w:r>
    <w:r>
      <w:t>BELLIER Jimmy</w:t>
    </w:r>
    <w:r>
      <w:tab/>
    </w:r>
    <w:r>
      <w:tab/>
    </w:r>
  </w:p>
  <w:p w:rsidR="00A12C4D" w:rsidRDefault="00A12C4D" w:rsidP="00A12C4D">
    <w:pPr>
      <w:pStyle w:val="En-tte"/>
      <w:tabs>
        <w:tab w:val="clear" w:pos="4536"/>
        <w:tab w:val="left" w:pos="8014"/>
      </w:tabs>
    </w:pPr>
    <w:r>
      <w:rPr>
        <w:b/>
      </w:rPr>
      <w:t xml:space="preserve">CROZIER Numa      </w:t>
    </w:r>
  </w:p>
  <w:p w:rsidR="00A12C4D" w:rsidRDefault="00A12C4D" w:rsidP="00A12C4D">
    <w:pPr>
      <w:pStyle w:val="En-tte"/>
      <w:rPr>
        <w:b/>
      </w:rPr>
    </w:pPr>
    <w:r>
      <w:t>METZLER Antonin</w:t>
    </w:r>
    <w:r>
      <w:tab/>
    </w:r>
  </w:p>
  <w:p w:rsidR="00A12C4D" w:rsidRDefault="00A12C4D" w:rsidP="00A12C4D">
    <w:pPr>
      <w:pStyle w:val="En-tte"/>
    </w:pPr>
    <w:r>
      <w:t>ROBIN Victor</w:t>
    </w:r>
    <w:r>
      <w:tab/>
    </w:r>
    <w:r>
      <w:tab/>
      <w:t>08/04/2015</w:t>
    </w:r>
  </w:p>
  <w:p w:rsidR="00A12C4D" w:rsidRDefault="00A12C4D" w:rsidP="00A12C4D">
    <w:pPr>
      <w:pStyle w:val="En-tte"/>
    </w:pPr>
    <w:r>
      <w:t>SILVESTRE Axel</w:t>
    </w:r>
    <w:r>
      <w:rPr>
        <w:b/>
      </w:rPr>
      <w:t xml:space="preserve">                                                                                                                                     </w:t>
    </w:r>
    <w:proofErr w:type="spellStart"/>
    <w:r>
      <w:t>Délivrable</w:t>
    </w:r>
    <w:proofErr w:type="spellEnd"/>
    <w:r>
      <w:t xml:space="preserve"> 2</w:t>
    </w:r>
  </w:p>
  <w:p w:rsidR="00A12C4D" w:rsidRDefault="00A12C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39"/>
    <w:rsid w:val="00021690"/>
    <w:rsid w:val="000C0C51"/>
    <w:rsid w:val="00226F2A"/>
    <w:rsid w:val="003A39A3"/>
    <w:rsid w:val="003D7B5A"/>
    <w:rsid w:val="003E393C"/>
    <w:rsid w:val="005862DC"/>
    <w:rsid w:val="005A1A77"/>
    <w:rsid w:val="005D6ABC"/>
    <w:rsid w:val="00627DCA"/>
    <w:rsid w:val="007B0CDE"/>
    <w:rsid w:val="007F1B6D"/>
    <w:rsid w:val="00917AF1"/>
    <w:rsid w:val="00963A02"/>
    <w:rsid w:val="009968CB"/>
    <w:rsid w:val="009F3985"/>
    <w:rsid w:val="00A12C4D"/>
    <w:rsid w:val="00A77172"/>
    <w:rsid w:val="00B95D37"/>
    <w:rsid w:val="00C16172"/>
    <w:rsid w:val="00DA3716"/>
    <w:rsid w:val="00DB278B"/>
    <w:rsid w:val="00E34717"/>
    <w:rsid w:val="00F0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1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1A7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A1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A77"/>
  </w:style>
  <w:style w:type="paragraph" w:styleId="Pieddepage">
    <w:name w:val="footer"/>
    <w:basedOn w:val="Normal"/>
    <w:link w:val="PieddepageCar"/>
    <w:uiPriority w:val="99"/>
    <w:unhideWhenUsed/>
    <w:rsid w:val="005A1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A77"/>
  </w:style>
  <w:style w:type="paragraph" w:styleId="NormalWeb">
    <w:name w:val="Normal (Web)"/>
    <w:basedOn w:val="Normal"/>
    <w:uiPriority w:val="99"/>
    <w:semiHidden/>
    <w:unhideWhenUsed/>
    <w:rsid w:val="00DB27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1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1A7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A1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A77"/>
  </w:style>
  <w:style w:type="paragraph" w:styleId="Pieddepage">
    <w:name w:val="footer"/>
    <w:basedOn w:val="Normal"/>
    <w:link w:val="PieddepageCar"/>
    <w:uiPriority w:val="99"/>
    <w:unhideWhenUsed/>
    <w:rsid w:val="005A1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A77"/>
  </w:style>
  <w:style w:type="paragraph" w:styleId="NormalWeb">
    <w:name w:val="Normal (Web)"/>
    <w:basedOn w:val="Normal"/>
    <w:uiPriority w:val="99"/>
    <w:semiHidden/>
    <w:unhideWhenUsed/>
    <w:rsid w:val="00DB27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45327840</Template>
  <TotalTime>155</TotalTime>
  <Pages>7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2015-04-08T05:52:00Z</dcterms:created>
  <dcterms:modified xsi:type="dcterms:W3CDTF">2015-05-06T14:05:00Z</dcterms:modified>
</cp:coreProperties>
</file>